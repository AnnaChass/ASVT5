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8BD0D" w14:textId="77777777" w:rsidR="00670E74" w:rsidRPr="0078528B" w:rsidRDefault="00670E74" w:rsidP="00670E74">
      <w:pPr>
        <w:pStyle w:val="1"/>
      </w:pPr>
      <w:r w:rsidRPr="0078528B">
        <w:t>Формулировка задания</w:t>
      </w:r>
    </w:p>
    <w:p w14:paraId="067980BB" w14:textId="633B6C92" w:rsidR="00670E74" w:rsidRPr="0078528B" w:rsidRDefault="00670E74" w:rsidP="000D2FBA">
      <w:r w:rsidRPr="0078528B">
        <w:t>Разрядам регистров PORTA, PORTB и PORTC ставится в соответствие</w:t>
      </w:r>
      <w:r w:rsidR="000D2FBA">
        <w:t xml:space="preserve"> </w:t>
      </w:r>
      <w:r w:rsidRPr="0078528B">
        <w:t xml:space="preserve">отрезок [0–23] (0-7 ~ PA0–PA7, 8-15 ~ PB0-PB7, 16-23 ~ PC0-PC7). На данном отрезке отображается «бегущий огонь» из набора горящих светодиодов. Для гирлянды существует базовое значение (набор одновременно горящих светодиодов), которое с определённой частотой циклически сдвигается на определённый шаг. </w:t>
      </w:r>
      <w:r w:rsidR="000D2FBA">
        <w:t xml:space="preserve">Изменяемыми </w:t>
      </w:r>
      <w:r w:rsidR="005E3882">
        <w:t>п</w:t>
      </w:r>
      <w:r w:rsidRPr="0078528B">
        <w:t>араметрами гирлянды являются:</w:t>
      </w:r>
    </w:p>
    <w:p w14:paraId="7E4C33B6" w14:textId="77777777" w:rsidR="00670E74" w:rsidRPr="0078528B" w:rsidRDefault="00670E74" w:rsidP="00670E74">
      <w:r w:rsidRPr="0078528B">
        <w:t> величина шага (h), на которую циклически сдвигается базовое значение каждый такт гирлянды. Допустимый диапазон величины шага [-12;12];</w:t>
      </w:r>
    </w:p>
    <w:p w14:paraId="4C68CCA5" w14:textId="77777777" w:rsidR="00670E74" w:rsidRPr="0078528B" w:rsidRDefault="00670E74" w:rsidP="00670E74">
      <w:r w:rsidRPr="0078528B">
        <w:t> частота смены состояний (p). Допустимый диапазон частоты смены состояний [1-15] (раз / в 2 секунды);</w:t>
      </w:r>
    </w:p>
    <w:p w14:paraId="6B7FB5C6" w14:textId="77777777" w:rsidR="000D2FBA" w:rsidRDefault="000D2FBA" w:rsidP="000D2FBA">
      <w:pPr>
        <w:pStyle w:val="Default"/>
        <w:jc w:val="both"/>
      </w:pPr>
    </w:p>
    <w:p w14:paraId="1D6D52FC" w14:textId="77777777" w:rsidR="000D2FBA" w:rsidRDefault="000D2FBA" w:rsidP="000D2FBA">
      <w:pPr>
        <w:pStyle w:val="Default"/>
        <w:ind w:firstLine="709"/>
        <w:jc w:val="both"/>
        <w:rPr>
          <w:sz w:val="30"/>
          <w:szCs w:val="30"/>
        </w:rPr>
      </w:pPr>
      <w:r>
        <w:t xml:space="preserve"> </w:t>
      </w:r>
      <w:r>
        <w:rPr>
          <w:sz w:val="30"/>
          <w:szCs w:val="30"/>
        </w:rPr>
        <w:t xml:space="preserve">Переключение между режимами должно осуществляться циклически с помощью кнопки PD2 (прерывание INT0). Переключение между настраиваемыми параметрами должно осуществляться циклически с помощью кнопки PD3 (прерывание INT1). Имя изменяемого параметра должно отображаться на первом </w:t>
      </w:r>
      <w:proofErr w:type="spellStart"/>
      <w:r>
        <w:rPr>
          <w:sz w:val="30"/>
          <w:szCs w:val="30"/>
        </w:rPr>
        <w:t>семисегментном</w:t>
      </w:r>
      <w:proofErr w:type="spellEnd"/>
      <w:r>
        <w:rPr>
          <w:sz w:val="30"/>
          <w:szCs w:val="30"/>
        </w:rPr>
        <w:t xml:space="preserve"> индикаторе, на последующих индикаторах должно отображаться значение соответствующего параметра в шестнадцатеричной системе счисления. На последнем индикаторе имени параметра в качестве разделителя должна гореть точка. Имя параметра должно отображаться постоянно, а значение циклически загораться и гаснуть с периодами этих состояний 0,5 с. Изменение значений должно осуществляться с помощью потенциометра, подключённого к выводу PA5, следующим образом: </w:t>
      </w:r>
    </w:p>
    <w:p w14:paraId="06155050" w14:textId="77777777" w:rsidR="000D2FBA" w:rsidRDefault="000D2FBA" w:rsidP="000D2FBA">
      <w:pPr>
        <w:pStyle w:val="Default"/>
        <w:spacing w:after="98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 крайнее левое положение соответствует нижней границе допустимого диапазона, крайнее правое – верхней; </w:t>
      </w:r>
    </w:p>
    <w:p w14:paraId="7AB6BA77" w14:textId="77777777" w:rsidR="000D2FBA" w:rsidRDefault="000D2FBA" w:rsidP="000D2FBA">
      <w:pPr>
        <w:pStyle w:val="Default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 при повороте потенциометра значение на </w:t>
      </w:r>
      <w:proofErr w:type="spellStart"/>
      <w:r>
        <w:rPr>
          <w:sz w:val="30"/>
          <w:szCs w:val="30"/>
        </w:rPr>
        <w:t>семисегментном</w:t>
      </w:r>
      <w:proofErr w:type="spellEnd"/>
      <w:r>
        <w:rPr>
          <w:sz w:val="30"/>
          <w:szCs w:val="30"/>
        </w:rPr>
        <w:t xml:space="preserve"> индикаторе изменяется незамедлительно. </w:t>
      </w:r>
    </w:p>
    <w:p w14:paraId="4F1C6A48" w14:textId="77777777" w:rsidR="000D2FBA" w:rsidRPr="0078528B" w:rsidRDefault="000D2FBA" w:rsidP="000D2FBA">
      <w:pPr>
        <w:ind w:firstLine="851"/>
      </w:pPr>
      <w:r>
        <w:rPr>
          <w:sz w:val="30"/>
          <w:szCs w:val="30"/>
        </w:rPr>
        <w:t xml:space="preserve">Яркость светодиодов PD7 и PD4 при помощи значения скважности (широтно-импульсная модуляция, режим </w:t>
      </w:r>
      <w:proofErr w:type="spellStart"/>
      <w:r>
        <w:rPr>
          <w:sz w:val="30"/>
          <w:szCs w:val="30"/>
        </w:rPr>
        <w:t>fast</w:t>
      </w:r>
      <w:proofErr w:type="spellEnd"/>
      <w:r>
        <w:rPr>
          <w:sz w:val="30"/>
          <w:szCs w:val="30"/>
        </w:rPr>
        <w:t xml:space="preserve">-PWM таймеров T1 и T2) должна показываться степень отдалённости настраиваемого параметра от крайних значений. </w:t>
      </w:r>
    </w:p>
    <w:p w14:paraId="10261A29" w14:textId="60189C94" w:rsidR="00670E74" w:rsidRPr="0078528B" w:rsidRDefault="00D26E76" w:rsidP="00670E74">
      <w:pPr>
        <w:pStyle w:val="1"/>
        <w:spacing w:before="120" w:line="276" w:lineRule="auto"/>
        <w:contextualSpacing/>
        <w:jc w:val="both"/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7C5CE6F6" wp14:editId="0761847E">
            <wp:simplePos x="0" y="0"/>
            <wp:positionH relativeFrom="margin">
              <wp:align>center</wp:align>
            </wp:positionH>
            <wp:positionV relativeFrom="paragraph">
              <wp:posOffset>394335</wp:posOffset>
            </wp:positionV>
            <wp:extent cx="4324350" cy="4058285"/>
            <wp:effectExtent l="0" t="0" r="0" b="0"/>
            <wp:wrapTopAndBottom/>
            <wp:docPr id="4" name="Рисунок 4" descr="Изображение выглядит как текст, седз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хема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0E74" w:rsidRPr="0078528B">
        <w:t>Схема лабораторной установки</w:t>
      </w:r>
    </w:p>
    <w:p w14:paraId="20C64DBF" w14:textId="7FFE7698" w:rsidR="00670E74" w:rsidRPr="0078528B" w:rsidRDefault="00670E74" w:rsidP="00670E74"/>
    <w:p w14:paraId="72A14A5C" w14:textId="5356BBA8" w:rsidR="00670E74" w:rsidRPr="0078528B" w:rsidRDefault="00E46B09" w:rsidP="00670E74">
      <w:pPr>
        <w:pStyle w:val="1"/>
        <w:spacing w:before="120" w:line="276" w:lineRule="auto"/>
        <w:contextualSpacing/>
        <w:jc w:val="both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5488029" wp14:editId="47811D34">
            <wp:simplePos x="0" y="0"/>
            <wp:positionH relativeFrom="column">
              <wp:posOffset>2948940</wp:posOffset>
            </wp:positionH>
            <wp:positionV relativeFrom="paragraph">
              <wp:posOffset>488315</wp:posOffset>
            </wp:positionV>
            <wp:extent cx="3317875" cy="352425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545">
        <w:rPr>
          <w:noProof/>
        </w:rPr>
        <w:drawing>
          <wp:anchor distT="0" distB="0" distL="114300" distR="114300" simplePos="0" relativeHeight="251661312" behindDoc="0" locked="0" layoutInCell="1" allowOverlap="1" wp14:anchorId="00D4D6A1" wp14:editId="06D9923F">
            <wp:simplePos x="0" y="0"/>
            <wp:positionH relativeFrom="margin">
              <wp:align>left</wp:align>
            </wp:positionH>
            <wp:positionV relativeFrom="paragraph">
              <wp:posOffset>518795</wp:posOffset>
            </wp:positionV>
            <wp:extent cx="2324100" cy="3346450"/>
            <wp:effectExtent l="0" t="0" r="0" b="635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0E74" w:rsidRPr="0078528B">
        <w:t>Блок-схема алгоритма работы программы</w:t>
      </w:r>
    </w:p>
    <w:p w14:paraId="30AEB18B" w14:textId="3F163E09" w:rsidR="009568D8" w:rsidRDefault="009568D8" w:rsidP="009568D8"/>
    <w:p w14:paraId="71F8EEE1" w14:textId="6E727ECA" w:rsidR="001A7545" w:rsidRDefault="001A7545" w:rsidP="009568D8"/>
    <w:p w14:paraId="578E85EE" w14:textId="0CA43EC4" w:rsidR="001A7545" w:rsidRDefault="001A7545" w:rsidP="009568D8"/>
    <w:p w14:paraId="1408A87E" w14:textId="692BD03B" w:rsidR="001B5018" w:rsidRDefault="00E46B09" w:rsidP="009568D8">
      <w:r>
        <w:rPr>
          <w:noProof/>
        </w:rPr>
        <w:drawing>
          <wp:anchor distT="0" distB="0" distL="114300" distR="114300" simplePos="0" relativeHeight="251674624" behindDoc="0" locked="0" layoutInCell="1" allowOverlap="1" wp14:anchorId="71555BCA" wp14:editId="08996961">
            <wp:simplePos x="0" y="0"/>
            <wp:positionH relativeFrom="margin">
              <wp:align>left</wp:align>
            </wp:positionH>
            <wp:positionV relativeFrom="paragraph">
              <wp:posOffset>213360</wp:posOffset>
            </wp:positionV>
            <wp:extent cx="2647950" cy="2859405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0676"/>
                    <a:stretch/>
                  </pic:blipFill>
                  <pic:spPr bwMode="auto">
                    <a:xfrm>
                      <a:off x="0" y="0"/>
                      <a:ext cx="2650918" cy="286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1BB9F2" w14:textId="1850A738" w:rsidR="001B5018" w:rsidRDefault="001B5018" w:rsidP="009568D8">
      <w:r>
        <w:rPr>
          <w:noProof/>
        </w:rPr>
        <w:drawing>
          <wp:anchor distT="0" distB="0" distL="114300" distR="114300" simplePos="0" relativeHeight="251669504" behindDoc="0" locked="0" layoutInCell="1" allowOverlap="1" wp14:anchorId="3C206760" wp14:editId="60A0160C">
            <wp:simplePos x="0" y="0"/>
            <wp:positionH relativeFrom="column">
              <wp:posOffset>2367915</wp:posOffset>
            </wp:positionH>
            <wp:positionV relativeFrom="paragraph">
              <wp:posOffset>0</wp:posOffset>
            </wp:positionV>
            <wp:extent cx="3815080" cy="5062855"/>
            <wp:effectExtent l="0" t="0" r="0" b="444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5080" cy="506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1DCB86" w14:textId="5A633B3F" w:rsidR="001B5018" w:rsidRDefault="001B5018" w:rsidP="009568D8"/>
    <w:p w14:paraId="2BE4C80A" w14:textId="730A8C07" w:rsidR="001B5018" w:rsidRDefault="001B5018" w:rsidP="009568D8"/>
    <w:p w14:paraId="76AAE1A0" w14:textId="149EA559" w:rsidR="001B5018" w:rsidRDefault="001B5018" w:rsidP="009568D8"/>
    <w:p w14:paraId="253A024D" w14:textId="3D771BF0" w:rsidR="001B5018" w:rsidRDefault="001B5018" w:rsidP="009568D8"/>
    <w:p w14:paraId="1D77A978" w14:textId="12AD2DEC" w:rsidR="001B5018" w:rsidRDefault="001B5018" w:rsidP="009568D8"/>
    <w:p w14:paraId="18C77B99" w14:textId="37DD4D49" w:rsidR="001B5018" w:rsidRDefault="001B5018" w:rsidP="009568D8"/>
    <w:p w14:paraId="3FEAC5E8" w14:textId="2CB72DB3" w:rsidR="001B5018" w:rsidRDefault="001B5018" w:rsidP="009568D8"/>
    <w:p w14:paraId="0A60EC65" w14:textId="4359934B" w:rsidR="001B5018" w:rsidRDefault="001B5018" w:rsidP="009568D8"/>
    <w:p w14:paraId="5E746B5A" w14:textId="334743FF" w:rsidR="001B5018" w:rsidRDefault="001B5018" w:rsidP="009568D8"/>
    <w:p w14:paraId="5008617B" w14:textId="6C908F56" w:rsidR="001B5018" w:rsidRDefault="001B5018" w:rsidP="009568D8"/>
    <w:p w14:paraId="00D7C66A" w14:textId="70E380D5" w:rsidR="001B5018" w:rsidRDefault="001B5018" w:rsidP="009568D8"/>
    <w:p w14:paraId="62D271A6" w14:textId="3E5EE5DD" w:rsidR="001B5018" w:rsidRDefault="001B5018" w:rsidP="009568D8"/>
    <w:p w14:paraId="59A53317" w14:textId="31A5D119" w:rsidR="001B5018" w:rsidRDefault="001B5018" w:rsidP="009568D8"/>
    <w:p w14:paraId="41537A75" w14:textId="3A8DB432" w:rsidR="001B5018" w:rsidRDefault="001B5018" w:rsidP="009568D8"/>
    <w:p w14:paraId="6DC5E0E9" w14:textId="02ED34B8" w:rsidR="001B5018" w:rsidRPr="0078528B" w:rsidRDefault="00E46B09" w:rsidP="00E46B09">
      <w:pPr>
        <w:ind w:firstLine="0"/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610C2CF1" wp14:editId="05100B7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95775" cy="5445760"/>
            <wp:effectExtent l="0" t="0" r="9525" b="254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44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DE00BB" w14:textId="006C6B89" w:rsidR="009568D8" w:rsidRPr="0078528B" w:rsidRDefault="009568D8" w:rsidP="009568D8">
      <w:pPr>
        <w:pStyle w:val="1"/>
        <w:spacing w:before="120" w:line="276" w:lineRule="auto"/>
        <w:contextualSpacing/>
        <w:jc w:val="both"/>
      </w:pPr>
      <w:r w:rsidRPr="0078528B">
        <w:t>Временные диаграммы логических сигналов на портах МК (фрагмент)</w:t>
      </w:r>
    </w:p>
    <w:p w14:paraId="0AAB74A2" w14:textId="57E25CE6" w:rsidR="00725315" w:rsidRDefault="00725315" w:rsidP="009568D8">
      <w:r>
        <w:t xml:space="preserve">В момент времени 7 с было произведено прерывание </w:t>
      </w:r>
      <w:r>
        <w:rPr>
          <w:lang w:val="en-US"/>
        </w:rPr>
        <w:t>int</w:t>
      </w:r>
      <w:r w:rsidRPr="00725315">
        <w:t>0</w:t>
      </w:r>
      <w:r>
        <w:t xml:space="preserve">, перешли к настройке гирлянды, теперь пол секунды на </w:t>
      </w:r>
      <w:proofErr w:type="spellStart"/>
      <w:r>
        <w:t>семисигментном</w:t>
      </w:r>
      <w:proofErr w:type="spellEnd"/>
      <w:r>
        <w:t xml:space="preserve"> индикаторе мигает имя параметра (</w:t>
      </w:r>
      <w:r w:rsidRPr="00725315">
        <w:t>“</w:t>
      </w:r>
      <w:r>
        <w:rPr>
          <w:lang w:val="en-US"/>
        </w:rPr>
        <w:t>h</w:t>
      </w:r>
      <w:r>
        <w:t>.</w:t>
      </w:r>
      <w:r w:rsidRPr="00725315">
        <w:t>”</w:t>
      </w:r>
      <w:r>
        <w:t>), пол секунды – имя и значение параметра (</w:t>
      </w:r>
      <w:r w:rsidRPr="00725315">
        <w:t>“</w:t>
      </w:r>
      <w:r>
        <w:rPr>
          <w:lang w:val="en-US"/>
        </w:rPr>
        <w:t>h</w:t>
      </w:r>
      <w:r w:rsidRPr="00725315">
        <w:t>. -</w:t>
      </w:r>
      <w:r>
        <w:rPr>
          <w:lang w:val="en-US"/>
        </w:rPr>
        <w:t>C</w:t>
      </w:r>
      <w:r w:rsidRPr="00725315">
        <w:t>”</w:t>
      </w:r>
      <w:r>
        <w:t>);</w:t>
      </w:r>
    </w:p>
    <w:p w14:paraId="37CEDA9A" w14:textId="0709A027" w:rsidR="009568D8" w:rsidRDefault="00725315" w:rsidP="009568D8">
      <w:r>
        <w:t xml:space="preserve"> в 9,25 с был повернут потенциометр, соответственно изменилось значение параметра </w:t>
      </w:r>
      <w:r>
        <w:rPr>
          <w:lang w:val="en-US"/>
        </w:rPr>
        <w:t>h</w:t>
      </w:r>
      <w:r w:rsidRPr="00725315">
        <w:t xml:space="preserve"> (</w:t>
      </w:r>
      <w:r>
        <w:t xml:space="preserve">на индикаторе стало высвечиваться </w:t>
      </w:r>
      <w:r w:rsidRPr="00725315">
        <w:t>“</w:t>
      </w:r>
      <w:r>
        <w:rPr>
          <w:lang w:val="en-US"/>
        </w:rPr>
        <w:t>h</w:t>
      </w:r>
      <w:r w:rsidRPr="00725315">
        <w:t>. -1”</w:t>
      </w:r>
      <w:r>
        <w:t>);</w:t>
      </w:r>
    </w:p>
    <w:p w14:paraId="05549F47" w14:textId="686EA7A9" w:rsidR="00725315" w:rsidRDefault="00725315" w:rsidP="00725315">
      <w:r>
        <w:t xml:space="preserve">в 10,75 с было произведено прерывание </w:t>
      </w:r>
      <w:r>
        <w:rPr>
          <w:lang w:val="en-US"/>
        </w:rPr>
        <w:t>int</w:t>
      </w:r>
      <w:r w:rsidRPr="00725315">
        <w:t>1</w:t>
      </w:r>
      <w:r>
        <w:t xml:space="preserve">, перешли к выбору значения параметра </w:t>
      </w:r>
      <w:r>
        <w:rPr>
          <w:lang w:val="en-US"/>
        </w:rPr>
        <w:t>p</w:t>
      </w:r>
      <w:r w:rsidRPr="00725315">
        <w:t xml:space="preserve"> (</w:t>
      </w:r>
      <w:r>
        <w:t xml:space="preserve">на индикаторе высвечивается </w:t>
      </w:r>
      <w:r w:rsidRPr="00725315">
        <w:t>“</w:t>
      </w:r>
      <w:r>
        <w:t>р</w:t>
      </w:r>
      <w:r w:rsidRPr="00725315">
        <w:t xml:space="preserve">. </w:t>
      </w:r>
      <w:r>
        <w:t>7</w:t>
      </w:r>
      <w:r w:rsidRPr="00725315">
        <w:t>”</w:t>
      </w:r>
      <w:r>
        <w:t>);</w:t>
      </w:r>
    </w:p>
    <w:p w14:paraId="373B223D" w14:textId="6ACAFD24" w:rsidR="00725315" w:rsidRDefault="00725315" w:rsidP="00725315">
      <w:r>
        <w:t>в 12,25 с был повернут потенциометр, соответственно изменилось значение параметра р</w:t>
      </w:r>
      <w:r w:rsidRPr="00725315">
        <w:t xml:space="preserve"> (</w:t>
      </w:r>
      <w:r>
        <w:t xml:space="preserve">на индикаторе стало высвечиваться </w:t>
      </w:r>
      <w:r w:rsidRPr="00725315">
        <w:t>“</w:t>
      </w:r>
      <w:r>
        <w:t>р</w:t>
      </w:r>
      <w:r w:rsidRPr="00725315">
        <w:t xml:space="preserve">. </w:t>
      </w:r>
      <w:r>
        <w:t>4</w:t>
      </w:r>
      <w:r w:rsidRPr="00725315">
        <w:t>”</w:t>
      </w:r>
      <w:r>
        <w:t>);</w:t>
      </w:r>
    </w:p>
    <w:p w14:paraId="1751AF3E" w14:textId="700B2CF1" w:rsidR="00725315" w:rsidRPr="00725315" w:rsidRDefault="00725315" w:rsidP="009568D8">
      <w:r>
        <w:t xml:space="preserve">в 14,25 с было произведено прерывание </w:t>
      </w:r>
      <w:r>
        <w:rPr>
          <w:lang w:val="en-US"/>
        </w:rPr>
        <w:t>int</w:t>
      </w:r>
      <w:r w:rsidRPr="00725315">
        <w:t>0</w:t>
      </w:r>
      <w:r>
        <w:t xml:space="preserve">, перешли к «выводу» гирлянды с новыми параметрами. </w:t>
      </w:r>
    </w:p>
    <w:p w14:paraId="15A52987" w14:textId="2212CD21" w:rsidR="009568D8" w:rsidRPr="0078528B" w:rsidRDefault="008D1657" w:rsidP="009568D8">
      <w:pPr>
        <w:pStyle w:val="1"/>
        <w:spacing w:before="120" w:line="276" w:lineRule="auto"/>
        <w:contextualSpacing/>
        <w:jc w:val="both"/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452539AF" wp14:editId="3E33677D">
            <wp:simplePos x="0" y="0"/>
            <wp:positionH relativeFrom="page">
              <wp:align>center</wp:align>
            </wp:positionH>
            <wp:positionV relativeFrom="paragraph">
              <wp:posOffset>264</wp:posOffset>
            </wp:positionV>
            <wp:extent cx="5822315" cy="2243455"/>
            <wp:effectExtent l="0" t="0" r="6985" b="444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980"/>
                    <a:stretch/>
                  </pic:blipFill>
                  <pic:spPr bwMode="auto">
                    <a:xfrm>
                      <a:off x="0" y="0"/>
                      <a:ext cx="5822830" cy="2243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568D8" w:rsidRPr="0078528B">
        <w:t>Алгоритм выполнения задействованных команд (конструкций) ассемблера</w:t>
      </w:r>
    </w:p>
    <w:p w14:paraId="7C36E2E0" w14:textId="77777777" w:rsidR="000F2AEE" w:rsidRPr="00633384" w:rsidRDefault="009C5754" w:rsidP="000F2AEE">
      <w:pPr>
        <w:rPr>
          <w:rFonts w:cs="Times New Roman"/>
          <w:szCs w:val="28"/>
        </w:rPr>
      </w:pPr>
      <w:proofErr w:type="spellStart"/>
      <w:r w:rsidRPr="00633384">
        <w:rPr>
          <w:rFonts w:cs="Times New Roman"/>
          <w:szCs w:val="28"/>
        </w:rPr>
        <w:t>sbrc</w:t>
      </w:r>
      <w:proofErr w:type="spellEnd"/>
      <w:r w:rsidRPr="00633384">
        <w:rPr>
          <w:rFonts w:cs="Times New Roman"/>
          <w:szCs w:val="28"/>
        </w:rPr>
        <w:t xml:space="preserve"> </w:t>
      </w:r>
      <w:r w:rsidRPr="00633384">
        <w:rPr>
          <w:rFonts w:cs="Times New Roman"/>
          <w:szCs w:val="28"/>
          <w:lang w:val="en-US"/>
        </w:rPr>
        <w:t>reg</w:t>
      </w:r>
      <w:r w:rsidRPr="00633384">
        <w:rPr>
          <w:rFonts w:cs="Times New Roman"/>
          <w:szCs w:val="28"/>
        </w:rPr>
        <w:t xml:space="preserve">, </w:t>
      </w:r>
      <w:proofErr w:type="spellStart"/>
      <w:r w:rsidRPr="00633384">
        <w:rPr>
          <w:rFonts w:cs="Times New Roman"/>
          <w:szCs w:val="28"/>
          <w:lang w:val="en-US"/>
        </w:rPr>
        <w:t>i</w:t>
      </w:r>
      <w:proofErr w:type="spellEnd"/>
      <w:r w:rsidRPr="00633384">
        <w:rPr>
          <w:rFonts w:cs="Times New Roman"/>
          <w:szCs w:val="28"/>
        </w:rPr>
        <w:t xml:space="preserve"> – Пропуск следующей команды</w:t>
      </w:r>
      <w:r w:rsidR="000F2AEE" w:rsidRPr="00633384">
        <w:rPr>
          <w:rFonts w:cs="Times New Roman"/>
          <w:szCs w:val="28"/>
        </w:rPr>
        <w:t>,</w:t>
      </w:r>
      <w:r w:rsidRPr="00633384">
        <w:rPr>
          <w:rFonts w:cs="Times New Roman"/>
          <w:szCs w:val="28"/>
        </w:rPr>
        <w:t xml:space="preserve"> если бит </w:t>
      </w:r>
      <w:proofErr w:type="spellStart"/>
      <w:r w:rsidR="00F72D5B" w:rsidRPr="00633384">
        <w:rPr>
          <w:rFonts w:cs="Times New Roman"/>
          <w:szCs w:val="28"/>
          <w:lang w:val="en-US"/>
        </w:rPr>
        <w:t>i</w:t>
      </w:r>
      <w:proofErr w:type="spellEnd"/>
      <w:r w:rsidR="00F72D5B" w:rsidRPr="00633384">
        <w:rPr>
          <w:rFonts w:cs="Times New Roman"/>
          <w:szCs w:val="28"/>
        </w:rPr>
        <w:t xml:space="preserve"> в регистре </w:t>
      </w:r>
      <w:r w:rsidR="00F72D5B" w:rsidRPr="00633384">
        <w:rPr>
          <w:rFonts w:cs="Times New Roman"/>
          <w:szCs w:val="28"/>
          <w:lang w:val="en-US"/>
        </w:rPr>
        <w:t>reg</w:t>
      </w:r>
      <w:r w:rsidR="00F72D5B" w:rsidRPr="00633384">
        <w:rPr>
          <w:rFonts w:cs="Times New Roman"/>
          <w:szCs w:val="28"/>
        </w:rPr>
        <w:t xml:space="preserve"> </w:t>
      </w:r>
      <w:r w:rsidRPr="00633384">
        <w:rPr>
          <w:rFonts w:cs="Times New Roman"/>
          <w:szCs w:val="28"/>
        </w:rPr>
        <w:t>очищен</w:t>
      </w:r>
      <w:r w:rsidR="000F2AEE" w:rsidRPr="00633384">
        <w:rPr>
          <w:rFonts w:cs="Times New Roman"/>
          <w:szCs w:val="28"/>
        </w:rPr>
        <w:t xml:space="preserve"> </w:t>
      </w:r>
    </w:p>
    <w:p w14:paraId="60AAAC7A" w14:textId="77777777" w:rsidR="000F2AEE" w:rsidRPr="00633384" w:rsidRDefault="000F2AEE" w:rsidP="000F2AEE">
      <w:pPr>
        <w:rPr>
          <w:rFonts w:cs="Times New Roman"/>
          <w:szCs w:val="28"/>
        </w:rPr>
      </w:pPr>
      <w:proofErr w:type="spellStart"/>
      <w:r w:rsidRPr="00633384">
        <w:rPr>
          <w:rFonts w:cs="Times New Roman"/>
          <w:szCs w:val="28"/>
        </w:rPr>
        <w:t>sbic</w:t>
      </w:r>
      <w:proofErr w:type="spellEnd"/>
      <w:r w:rsidRPr="00633384">
        <w:rPr>
          <w:rFonts w:cs="Times New Roman"/>
          <w:szCs w:val="28"/>
        </w:rPr>
        <w:t xml:space="preserve"> PORT, </w:t>
      </w:r>
      <w:proofErr w:type="spellStart"/>
      <w:r w:rsidRPr="00633384">
        <w:rPr>
          <w:rFonts w:cs="Times New Roman"/>
          <w:szCs w:val="28"/>
          <w:lang w:val="en-US"/>
        </w:rPr>
        <w:t>i</w:t>
      </w:r>
      <w:proofErr w:type="spellEnd"/>
      <w:r w:rsidRPr="00633384">
        <w:rPr>
          <w:rFonts w:cs="Times New Roman"/>
          <w:szCs w:val="28"/>
        </w:rPr>
        <w:t xml:space="preserve"> - Пропуск следующей команды, если бит </w:t>
      </w:r>
      <w:proofErr w:type="spellStart"/>
      <w:r w:rsidRPr="00633384">
        <w:rPr>
          <w:rFonts w:cs="Times New Roman"/>
          <w:szCs w:val="28"/>
          <w:lang w:val="en-US"/>
        </w:rPr>
        <w:t>i</w:t>
      </w:r>
      <w:proofErr w:type="spellEnd"/>
      <w:r w:rsidRPr="00633384">
        <w:rPr>
          <w:rFonts w:cs="Times New Roman"/>
          <w:szCs w:val="28"/>
        </w:rPr>
        <w:t xml:space="preserve"> в порту очищен </w:t>
      </w:r>
    </w:p>
    <w:p w14:paraId="0EA79CF7" w14:textId="77777777" w:rsidR="009C5754" w:rsidRPr="00633384" w:rsidRDefault="000F2AEE" w:rsidP="000F2AEE">
      <w:pPr>
        <w:rPr>
          <w:rFonts w:cs="Times New Roman"/>
          <w:szCs w:val="28"/>
        </w:rPr>
      </w:pPr>
      <w:proofErr w:type="spellStart"/>
      <w:r w:rsidRPr="00633384">
        <w:rPr>
          <w:rFonts w:cs="Times New Roman"/>
          <w:szCs w:val="28"/>
        </w:rPr>
        <w:t>brlo</w:t>
      </w:r>
      <w:proofErr w:type="spellEnd"/>
      <w:r w:rsidRPr="00633384">
        <w:rPr>
          <w:rFonts w:cs="Times New Roman"/>
          <w:szCs w:val="28"/>
        </w:rPr>
        <w:t xml:space="preserve"> </w:t>
      </w:r>
      <w:r w:rsidRPr="00633384">
        <w:rPr>
          <w:rFonts w:cs="Times New Roman"/>
          <w:szCs w:val="28"/>
          <w:lang w:val="en-US"/>
        </w:rPr>
        <w:t>delay</w:t>
      </w:r>
      <w:r w:rsidRPr="00633384">
        <w:rPr>
          <w:rFonts w:cs="Times New Roman"/>
          <w:szCs w:val="28"/>
        </w:rPr>
        <w:t xml:space="preserve"> - Переход если меньше</w:t>
      </w:r>
    </w:p>
    <w:p w14:paraId="4F3D5EA3" w14:textId="6FAB43C9" w:rsidR="000F2AEE" w:rsidRPr="00633384" w:rsidRDefault="009C5754" w:rsidP="000F2AEE">
      <w:pPr>
        <w:rPr>
          <w:rFonts w:cs="Times New Roman"/>
          <w:szCs w:val="28"/>
        </w:rPr>
      </w:pPr>
      <w:proofErr w:type="spellStart"/>
      <w:r w:rsidRPr="00633384">
        <w:rPr>
          <w:rFonts w:cs="Times New Roman"/>
          <w:szCs w:val="28"/>
        </w:rPr>
        <w:t>brlt</w:t>
      </w:r>
      <w:proofErr w:type="spellEnd"/>
      <w:r w:rsidRPr="00633384">
        <w:rPr>
          <w:rFonts w:cs="Times New Roman"/>
          <w:szCs w:val="28"/>
        </w:rPr>
        <w:t xml:space="preserve"> </w:t>
      </w:r>
      <w:r w:rsidRPr="00633384">
        <w:rPr>
          <w:rFonts w:cs="Times New Roman"/>
          <w:szCs w:val="28"/>
          <w:lang w:val="en-US"/>
        </w:rPr>
        <w:t>delay</w:t>
      </w:r>
      <w:r w:rsidRPr="00633384">
        <w:rPr>
          <w:rFonts w:cs="Times New Roman"/>
          <w:szCs w:val="28"/>
        </w:rPr>
        <w:t xml:space="preserve"> - Переход если меньше, для чисел со знаком </w:t>
      </w:r>
    </w:p>
    <w:p w14:paraId="006461D2" w14:textId="72D45C0C" w:rsidR="00F72D5B" w:rsidRPr="00633384" w:rsidRDefault="00F72D5B" w:rsidP="009568D8">
      <w:pPr>
        <w:rPr>
          <w:rFonts w:cs="Times New Roman"/>
          <w:szCs w:val="28"/>
        </w:rPr>
      </w:pPr>
      <w:proofErr w:type="spellStart"/>
      <w:r w:rsidRPr="00633384">
        <w:rPr>
          <w:rFonts w:cs="Times New Roman"/>
          <w:szCs w:val="28"/>
          <w:lang w:val="en-US"/>
        </w:rPr>
        <w:t>muls</w:t>
      </w:r>
      <w:proofErr w:type="spellEnd"/>
      <w:r w:rsidRPr="00633384">
        <w:rPr>
          <w:rFonts w:cs="Times New Roman"/>
          <w:szCs w:val="28"/>
        </w:rPr>
        <w:t xml:space="preserve"> </w:t>
      </w:r>
      <w:r w:rsidRPr="00633384">
        <w:rPr>
          <w:rFonts w:cs="Times New Roman"/>
          <w:szCs w:val="28"/>
          <w:lang w:val="en-US"/>
        </w:rPr>
        <w:t>reg</w:t>
      </w:r>
      <w:r w:rsidRPr="00633384">
        <w:rPr>
          <w:rFonts w:cs="Times New Roman"/>
          <w:szCs w:val="28"/>
        </w:rPr>
        <w:t xml:space="preserve">1, </w:t>
      </w:r>
      <w:r w:rsidRPr="00633384">
        <w:rPr>
          <w:rFonts w:cs="Times New Roman"/>
          <w:szCs w:val="28"/>
          <w:lang w:val="en-US"/>
        </w:rPr>
        <w:t>reg</w:t>
      </w:r>
      <w:r w:rsidRPr="00633384">
        <w:rPr>
          <w:rFonts w:cs="Times New Roman"/>
          <w:szCs w:val="28"/>
        </w:rPr>
        <w:t>2 - Умножение чисел со знаком</w:t>
      </w:r>
    </w:p>
    <w:p w14:paraId="26095729" w14:textId="77777777" w:rsidR="000F2AEE" w:rsidRPr="001A7545" w:rsidRDefault="00F72D5B" w:rsidP="000F2AEE">
      <w:pPr>
        <w:rPr>
          <w:rFonts w:cs="Times New Roman"/>
          <w:szCs w:val="28"/>
        </w:rPr>
      </w:pPr>
      <w:proofErr w:type="spellStart"/>
      <w:r w:rsidRPr="00633384">
        <w:rPr>
          <w:rFonts w:cs="Times New Roman"/>
          <w:szCs w:val="28"/>
        </w:rPr>
        <w:t>lsl</w:t>
      </w:r>
      <w:proofErr w:type="spellEnd"/>
      <w:r w:rsidRPr="00633384">
        <w:rPr>
          <w:rFonts w:cs="Times New Roman"/>
          <w:szCs w:val="28"/>
        </w:rPr>
        <w:t xml:space="preserve"> </w:t>
      </w:r>
      <w:r w:rsidRPr="00633384">
        <w:rPr>
          <w:rFonts w:cs="Times New Roman"/>
          <w:szCs w:val="28"/>
          <w:lang w:val="en-US"/>
        </w:rPr>
        <w:t>reg</w:t>
      </w:r>
      <w:r w:rsidRPr="00633384">
        <w:rPr>
          <w:rFonts w:cs="Times New Roman"/>
          <w:szCs w:val="28"/>
        </w:rPr>
        <w:t xml:space="preserve"> - Логический сдвиг влево</w:t>
      </w:r>
    </w:p>
    <w:p w14:paraId="4F617744" w14:textId="77777777" w:rsidR="000F2AEE" w:rsidRPr="001A7545" w:rsidRDefault="000F2AEE" w:rsidP="000F2AEE">
      <w:pPr>
        <w:rPr>
          <w:rFonts w:cs="Times New Roman"/>
          <w:szCs w:val="28"/>
        </w:rPr>
      </w:pPr>
      <w:proofErr w:type="spellStart"/>
      <w:r w:rsidRPr="00633384">
        <w:rPr>
          <w:rFonts w:cs="Times New Roman"/>
          <w:szCs w:val="28"/>
        </w:rPr>
        <w:t>cbr</w:t>
      </w:r>
      <w:proofErr w:type="spellEnd"/>
      <w:r w:rsidRPr="00633384">
        <w:rPr>
          <w:rFonts w:cs="Times New Roman"/>
          <w:szCs w:val="28"/>
        </w:rPr>
        <w:t xml:space="preserve"> </w:t>
      </w:r>
      <w:r w:rsidRPr="00633384">
        <w:rPr>
          <w:rFonts w:cs="Times New Roman"/>
          <w:szCs w:val="28"/>
          <w:lang w:val="en-US"/>
        </w:rPr>
        <w:t>reg</w:t>
      </w:r>
      <w:r w:rsidRPr="00633384">
        <w:rPr>
          <w:rFonts w:cs="Times New Roman"/>
          <w:szCs w:val="28"/>
        </w:rPr>
        <w:t xml:space="preserve">, 0b00000100 – Очистка 2ого бита регистра </w:t>
      </w:r>
      <w:r w:rsidRPr="00633384">
        <w:rPr>
          <w:rFonts w:cs="Times New Roman"/>
          <w:szCs w:val="28"/>
          <w:lang w:val="en-US"/>
        </w:rPr>
        <w:t>reg</w:t>
      </w:r>
    </w:p>
    <w:p w14:paraId="69295CD8" w14:textId="32DB01F2" w:rsidR="00CB1D72" w:rsidRPr="00A128BB" w:rsidRDefault="00CB1D72" w:rsidP="000F2AEE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sbr</w:t>
      </w:r>
      <w:proofErr w:type="spellEnd"/>
      <w:r w:rsidR="00C23541" w:rsidRPr="00A128BB">
        <w:rPr>
          <w:rFonts w:cs="Times New Roman"/>
          <w:szCs w:val="28"/>
        </w:rPr>
        <w:t xml:space="preserve"> </w:t>
      </w:r>
      <w:r w:rsidR="00A128BB">
        <w:rPr>
          <w:rFonts w:cs="Times New Roman"/>
          <w:szCs w:val="28"/>
          <w:lang w:val="en-US"/>
        </w:rPr>
        <w:t>reg</w:t>
      </w:r>
      <w:r w:rsidR="00A128BB">
        <w:rPr>
          <w:rFonts w:cs="Times New Roman"/>
          <w:szCs w:val="28"/>
        </w:rPr>
        <w:t xml:space="preserve">, </w:t>
      </w:r>
      <w:r w:rsidR="00A128BB" w:rsidRPr="00633384">
        <w:rPr>
          <w:rFonts w:cs="Times New Roman"/>
          <w:szCs w:val="28"/>
        </w:rPr>
        <w:t>0b00000100 –</w:t>
      </w:r>
      <w:r w:rsidR="00A128BB">
        <w:rPr>
          <w:rFonts w:cs="Times New Roman"/>
          <w:szCs w:val="28"/>
        </w:rPr>
        <w:t xml:space="preserve"> Установка 2ого бита регистра </w:t>
      </w:r>
      <w:r w:rsidR="00A128BB">
        <w:rPr>
          <w:rFonts w:cs="Times New Roman"/>
          <w:szCs w:val="28"/>
          <w:lang w:val="en-US"/>
        </w:rPr>
        <w:t>reg</w:t>
      </w:r>
    </w:p>
    <w:p w14:paraId="72DBAEF2" w14:textId="4526BD0F" w:rsidR="009568D8" w:rsidRPr="0078528B" w:rsidRDefault="009568D8" w:rsidP="000F2AEE">
      <w:pPr>
        <w:pStyle w:val="1"/>
      </w:pPr>
      <w:r w:rsidRPr="0078528B">
        <w:t>Результаты работы</w:t>
      </w:r>
    </w:p>
    <w:p w14:paraId="70D36A01" w14:textId="1463E275" w:rsidR="009568D8" w:rsidRPr="008D3CCC" w:rsidRDefault="00A128BB" w:rsidP="009568D8">
      <w:r w:rsidRPr="008D3CCC">
        <w:rPr>
          <w:sz w:val="30"/>
          <w:szCs w:val="30"/>
        </w:rPr>
        <w:t>Написали</w:t>
      </w:r>
      <w:r w:rsidR="006F281C" w:rsidRPr="008D3CCC">
        <w:rPr>
          <w:sz w:val="30"/>
          <w:szCs w:val="30"/>
        </w:rPr>
        <w:t xml:space="preserve"> программу</w:t>
      </w:r>
      <w:r w:rsidRPr="008D3CCC">
        <w:rPr>
          <w:sz w:val="30"/>
          <w:szCs w:val="30"/>
        </w:rPr>
        <w:t xml:space="preserve"> работы гирлянды с возможностью настройки скорости переключения мигающего огонька и шага (в том числе направление сдвига огонька). Переключение огонька происходит по прерываниям от таймера, работающего в обычном режиме. Смена режимов «вывод только имени параметра» и «вывод имени и значения параметра» в режиме настройки</w:t>
      </w:r>
      <w:r w:rsidR="007309D9" w:rsidRPr="008D3CCC">
        <w:rPr>
          <w:sz w:val="30"/>
          <w:szCs w:val="30"/>
        </w:rPr>
        <w:t xml:space="preserve">, а также переключение между индикаторами для вывода разной информации </w:t>
      </w:r>
      <w:r w:rsidRPr="008D3CCC">
        <w:rPr>
          <w:sz w:val="30"/>
          <w:szCs w:val="30"/>
        </w:rPr>
        <w:t>происходит по тем же прерываниям.</w:t>
      </w:r>
      <w:r w:rsidR="007309D9" w:rsidRPr="008D3CCC">
        <w:rPr>
          <w:sz w:val="30"/>
          <w:szCs w:val="30"/>
        </w:rPr>
        <w:t xml:space="preserve"> Считывание значения аналогового сигнала производится с помощью прерывания АЦП (ADC). Вывода на светодиоды </w:t>
      </w:r>
      <w:r w:rsidR="007309D9" w:rsidRPr="008D3CCC">
        <w:rPr>
          <w:sz w:val="30"/>
          <w:szCs w:val="30"/>
          <w:lang w:val="en-US"/>
        </w:rPr>
        <w:t>PD</w:t>
      </w:r>
      <w:r w:rsidR="007309D9" w:rsidRPr="008D3CCC">
        <w:rPr>
          <w:sz w:val="30"/>
          <w:szCs w:val="30"/>
        </w:rPr>
        <w:t xml:space="preserve">4 и </w:t>
      </w:r>
      <w:r w:rsidR="007309D9" w:rsidRPr="008D3CCC">
        <w:rPr>
          <w:sz w:val="30"/>
          <w:szCs w:val="30"/>
          <w:lang w:val="en-US"/>
        </w:rPr>
        <w:t>PD</w:t>
      </w:r>
      <w:r w:rsidR="007309D9" w:rsidRPr="008D3CCC">
        <w:rPr>
          <w:sz w:val="30"/>
          <w:szCs w:val="30"/>
        </w:rPr>
        <w:t>7 производится сразу после считывания значения из АЦП.</w:t>
      </w:r>
    </w:p>
    <w:p w14:paraId="79969E5F" w14:textId="77777777" w:rsidR="009568D8" w:rsidRPr="0078528B" w:rsidRDefault="009568D8" w:rsidP="009568D8">
      <w:pPr>
        <w:pStyle w:val="1"/>
        <w:spacing w:before="120" w:line="276" w:lineRule="auto"/>
        <w:contextualSpacing/>
        <w:jc w:val="both"/>
      </w:pPr>
      <w:r w:rsidRPr="0078528B">
        <w:t>Ответы на контрольные вопросы</w:t>
      </w:r>
    </w:p>
    <w:p w14:paraId="2246A603" w14:textId="7B21966A" w:rsidR="0007412C" w:rsidRDefault="0007412C" w:rsidP="00513C0C">
      <w:pPr>
        <w:pStyle w:val="a3"/>
        <w:numPr>
          <w:ilvl w:val="0"/>
          <w:numId w:val="7"/>
        </w:numPr>
      </w:pPr>
      <w:r w:rsidRPr="0078528B">
        <w:t xml:space="preserve">В каких </w:t>
      </w:r>
      <w:r w:rsidRPr="009320BD">
        <w:t>режимах</w:t>
      </w:r>
      <w:r w:rsidRPr="0078528B">
        <w:t xml:space="preserve"> может работать АЦП?</w:t>
      </w:r>
    </w:p>
    <w:p w14:paraId="1295132D" w14:textId="2CD3FE00" w:rsidR="00C040AD" w:rsidRPr="00C040AD" w:rsidRDefault="00C040AD" w:rsidP="009320BD">
      <w:pPr>
        <w:pStyle w:val="a3"/>
        <w:numPr>
          <w:ilvl w:val="0"/>
          <w:numId w:val="8"/>
        </w:numPr>
        <w:ind w:left="0" w:firstLine="0"/>
      </w:pPr>
      <w:r>
        <w:t xml:space="preserve">Одиночное преобразование: АЦП сработает единожды при инициализации АЦП (при </w:t>
      </w:r>
      <w:r w:rsidRPr="00C040AD">
        <w:t>запис</w:t>
      </w:r>
      <w:r>
        <w:t>и</w:t>
      </w:r>
      <w:r w:rsidRPr="00C040AD">
        <w:t xml:space="preserve"> бита ADSC в регистр ADCSRA</w:t>
      </w:r>
      <w:r>
        <w:t>).</w:t>
      </w:r>
    </w:p>
    <w:p w14:paraId="6156363D" w14:textId="0BDF5A3A" w:rsidR="00C040AD" w:rsidRPr="007D1AF4" w:rsidRDefault="006943A6" w:rsidP="009320BD">
      <w:pPr>
        <w:pStyle w:val="a3"/>
        <w:numPr>
          <w:ilvl w:val="0"/>
          <w:numId w:val="8"/>
        </w:numPr>
        <w:ind w:left="0" w:firstLine="0"/>
      </w:pPr>
      <w:r w:rsidRPr="006943A6">
        <w:rPr>
          <w:lang w:val="en-US"/>
        </w:rPr>
        <w:t>Free</w:t>
      </w:r>
      <w:r w:rsidRPr="006943A6">
        <w:t xml:space="preserve"> </w:t>
      </w:r>
      <w:r w:rsidRPr="006943A6">
        <w:rPr>
          <w:lang w:val="en-US"/>
        </w:rPr>
        <w:t>Running</w:t>
      </w:r>
      <w:r w:rsidRPr="006943A6">
        <w:t xml:space="preserve"> </w:t>
      </w:r>
      <w:r w:rsidRPr="006943A6">
        <w:rPr>
          <w:lang w:val="en-US"/>
        </w:rPr>
        <w:t>mode</w:t>
      </w:r>
      <w:r>
        <w:t xml:space="preserve"> («свободный полет»)</w:t>
      </w:r>
      <w:r w:rsidRPr="006943A6">
        <w:t xml:space="preserve">: </w:t>
      </w:r>
      <w:r>
        <w:t xml:space="preserve">значения </w:t>
      </w:r>
      <w:r w:rsidRPr="006943A6">
        <w:t>регистр</w:t>
      </w:r>
      <w:r>
        <w:t>ов</w:t>
      </w:r>
      <w:r w:rsidRPr="006943A6">
        <w:t xml:space="preserve"> </w:t>
      </w:r>
      <w:r w:rsidRPr="006943A6">
        <w:rPr>
          <w:lang w:val="en-US"/>
        </w:rPr>
        <w:t>ADCH</w:t>
      </w:r>
      <w:r w:rsidRPr="006943A6">
        <w:t xml:space="preserve"> и </w:t>
      </w:r>
      <w:r w:rsidRPr="006943A6">
        <w:rPr>
          <w:lang w:val="en-US"/>
        </w:rPr>
        <w:t>ADCL</w:t>
      </w:r>
      <w:r w:rsidRPr="006943A6">
        <w:t xml:space="preserve"> </w:t>
      </w:r>
      <w:r>
        <w:t>обновляются</w:t>
      </w:r>
      <w:r w:rsidRPr="006943A6">
        <w:t xml:space="preserve"> </w:t>
      </w:r>
      <w:r>
        <w:t xml:space="preserve">постоянно. </w:t>
      </w:r>
      <w:r w:rsidR="00C040AD">
        <w:t xml:space="preserve">АЦП выполняется последовательно (новое считывание сигнала начинается сразу после окончания обработки предыдущего считывания) независимо от флагов прерываний. </w:t>
      </w:r>
      <w:r w:rsidRPr="006943A6">
        <w:t xml:space="preserve"> </w:t>
      </w:r>
    </w:p>
    <w:p w14:paraId="4FBAF9C5" w14:textId="0072D1C2" w:rsidR="00513C0C" w:rsidRPr="007D1AF4" w:rsidRDefault="006943A6" w:rsidP="009320BD">
      <w:pPr>
        <w:pStyle w:val="a3"/>
        <w:numPr>
          <w:ilvl w:val="0"/>
          <w:numId w:val="8"/>
        </w:numPr>
        <w:ind w:left="0" w:firstLine="0"/>
      </w:pPr>
      <w:r w:rsidRPr="006943A6">
        <w:rPr>
          <w:lang w:val="en-US"/>
        </w:rPr>
        <w:lastRenderedPageBreak/>
        <w:t>Auto</w:t>
      </w:r>
      <w:r w:rsidRPr="00C040AD">
        <w:t xml:space="preserve"> </w:t>
      </w:r>
      <w:r w:rsidRPr="006943A6">
        <w:rPr>
          <w:lang w:val="en-US"/>
        </w:rPr>
        <w:t>Triggering</w:t>
      </w:r>
      <w:r w:rsidR="00C040AD" w:rsidRPr="00C040AD">
        <w:t xml:space="preserve">: </w:t>
      </w:r>
      <w:r w:rsidR="00C040AD">
        <w:t>обработка</w:t>
      </w:r>
      <w:r w:rsidR="00C040AD" w:rsidRPr="00C040AD">
        <w:t xml:space="preserve"> </w:t>
      </w:r>
      <w:r w:rsidR="00C040AD">
        <w:t>входного сигнала производится</w:t>
      </w:r>
      <w:r w:rsidR="00C040AD" w:rsidRPr="00C040AD">
        <w:t xml:space="preserve"> </w:t>
      </w:r>
      <w:r w:rsidR="00C040AD">
        <w:t>через</w:t>
      </w:r>
      <w:r w:rsidR="00C040AD" w:rsidRPr="00C040AD">
        <w:t xml:space="preserve"> </w:t>
      </w:r>
      <w:r w:rsidR="00C040AD">
        <w:t>фиксированные</w:t>
      </w:r>
      <w:r w:rsidR="00C040AD" w:rsidRPr="00C040AD">
        <w:t xml:space="preserve"> </w:t>
      </w:r>
      <w:r w:rsidR="00C040AD">
        <w:t>промежутки</w:t>
      </w:r>
      <w:r w:rsidR="00C040AD" w:rsidRPr="00C040AD">
        <w:t xml:space="preserve"> </w:t>
      </w:r>
      <w:r w:rsidR="00C040AD">
        <w:t>времени</w:t>
      </w:r>
      <w:r w:rsidR="00C040AD" w:rsidRPr="00C040AD">
        <w:t>.</w:t>
      </w:r>
      <w:r w:rsidR="00C040AD">
        <w:t xml:space="preserve"> </w:t>
      </w:r>
      <w:r w:rsidRPr="00C040AD">
        <w:t xml:space="preserve"> </w:t>
      </w:r>
    </w:p>
    <w:p w14:paraId="4FE5AF6E" w14:textId="77777777" w:rsidR="009320BD" w:rsidRPr="007D1AF4" w:rsidRDefault="009320BD" w:rsidP="009320BD">
      <w:pPr>
        <w:pStyle w:val="a3"/>
        <w:ind w:left="0" w:firstLine="0"/>
      </w:pPr>
    </w:p>
    <w:p w14:paraId="0B5B928A" w14:textId="274AD7C6" w:rsidR="0007412C" w:rsidRDefault="0007412C" w:rsidP="00513C0C">
      <w:pPr>
        <w:pStyle w:val="a3"/>
        <w:numPr>
          <w:ilvl w:val="0"/>
          <w:numId w:val="7"/>
        </w:numPr>
      </w:pPr>
      <w:r w:rsidRPr="0078528B">
        <w:t xml:space="preserve">Какого назначение бита </w:t>
      </w:r>
      <w:r w:rsidRPr="00513C0C">
        <w:rPr>
          <w:lang w:val="en-US"/>
        </w:rPr>
        <w:t>ADATE</w:t>
      </w:r>
      <w:r w:rsidRPr="0078528B">
        <w:t xml:space="preserve"> регистра </w:t>
      </w:r>
      <w:r w:rsidRPr="00513C0C">
        <w:rPr>
          <w:lang w:val="en-US"/>
        </w:rPr>
        <w:t>ADCSRA</w:t>
      </w:r>
      <w:r w:rsidRPr="0078528B">
        <w:t>?</w:t>
      </w:r>
    </w:p>
    <w:p w14:paraId="6EA767ED" w14:textId="1DC45B71" w:rsidR="00513C0C" w:rsidRDefault="00BC4EE8" w:rsidP="009320BD">
      <w:pPr>
        <w:ind w:firstLine="0"/>
      </w:pPr>
      <w:r>
        <w:t xml:space="preserve">Если </w:t>
      </w:r>
      <w:r>
        <w:rPr>
          <w:lang w:val="en-US"/>
        </w:rPr>
        <w:t>ADATE</w:t>
      </w:r>
      <w:r w:rsidRPr="00BC4EE8">
        <w:t xml:space="preserve"> </w:t>
      </w:r>
      <w:r>
        <w:t>установлен, допускаются</w:t>
      </w:r>
      <w:r w:rsidRPr="00BC4EE8">
        <w:t xml:space="preserve"> преобразовани</w:t>
      </w:r>
      <w:r>
        <w:t xml:space="preserve">я </w:t>
      </w:r>
      <w:r w:rsidRPr="00BC4EE8">
        <w:t>по прерыванию от пер</w:t>
      </w:r>
      <w:r w:rsidR="00137F91">
        <w:t>и</w:t>
      </w:r>
      <w:r w:rsidRPr="00BC4EE8">
        <w:t>ферийных устройств микроконтроллера</w:t>
      </w:r>
      <w:r>
        <w:t xml:space="preserve">. Иначе не допускаются. </w:t>
      </w:r>
    </w:p>
    <w:p w14:paraId="2F6ACD0E" w14:textId="77777777" w:rsidR="009320BD" w:rsidRPr="0078528B" w:rsidRDefault="009320BD" w:rsidP="00513C0C">
      <w:pPr>
        <w:pStyle w:val="a3"/>
        <w:ind w:left="1069" w:firstLine="0"/>
      </w:pPr>
    </w:p>
    <w:p w14:paraId="53117C9E" w14:textId="65777F2B" w:rsidR="00C72989" w:rsidRDefault="0007412C" w:rsidP="00513C0C">
      <w:pPr>
        <w:pStyle w:val="a3"/>
        <w:numPr>
          <w:ilvl w:val="0"/>
          <w:numId w:val="7"/>
        </w:numPr>
      </w:pPr>
      <w:r w:rsidRPr="0078528B">
        <w:t xml:space="preserve">Поясните назначение </w:t>
      </w:r>
      <w:proofErr w:type="spellStart"/>
      <w:r w:rsidRPr="0078528B">
        <w:t>предделителя</w:t>
      </w:r>
      <w:proofErr w:type="spellEnd"/>
      <w:r w:rsidRPr="0078528B">
        <w:t xml:space="preserve"> частоты в модуле АЦП МК </w:t>
      </w:r>
      <w:proofErr w:type="spellStart"/>
      <w:r w:rsidRPr="00513C0C">
        <w:rPr>
          <w:lang w:val="en-US"/>
        </w:rPr>
        <w:t>ATmega</w:t>
      </w:r>
      <w:proofErr w:type="spellEnd"/>
      <w:r w:rsidRPr="0078528B">
        <w:t>32.</w:t>
      </w:r>
    </w:p>
    <w:p w14:paraId="62E4254A" w14:textId="2A22B916" w:rsidR="00513C0C" w:rsidRDefault="009320BD" w:rsidP="009320BD">
      <w:pPr>
        <w:pStyle w:val="a3"/>
        <w:ind w:left="0" w:firstLine="0"/>
      </w:pPr>
      <w:proofErr w:type="spellStart"/>
      <w:r>
        <w:t>Предделитель</w:t>
      </w:r>
      <w:proofErr w:type="spellEnd"/>
      <w:r>
        <w:t xml:space="preserve"> корректирует частоту. Чем выше </w:t>
      </w:r>
      <w:proofErr w:type="spellStart"/>
      <w:r>
        <w:t>предделитель</w:t>
      </w:r>
      <w:proofErr w:type="spellEnd"/>
      <w:r>
        <w:t>, тем ниже частота, ниже скорость обработки результата, но выше точность считанного значения.</w:t>
      </w:r>
    </w:p>
    <w:p w14:paraId="7D7B3347" w14:textId="77777777" w:rsidR="009320BD" w:rsidRPr="0078528B" w:rsidRDefault="009320BD" w:rsidP="00513C0C">
      <w:pPr>
        <w:pStyle w:val="a3"/>
        <w:ind w:left="1069" w:firstLine="0"/>
      </w:pPr>
    </w:p>
    <w:p w14:paraId="62747653" w14:textId="63339B37" w:rsidR="00513C0C" w:rsidRDefault="0007412C" w:rsidP="00513C0C">
      <w:pPr>
        <w:pStyle w:val="a3"/>
        <w:numPr>
          <w:ilvl w:val="0"/>
          <w:numId w:val="7"/>
        </w:numPr>
      </w:pPr>
      <w:r w:rsidRPr="0078528B">
        <w:t xml:space="preserve">В чём заключаются отличия режима </w:t>
      </w:r>
      <w:r w:rsidRPr="00513C0C">
        <w:rPr>
          <w:lang w:val="en-US"/>
        </w:rPr>
        <w:t>Fast</w:t>
      </w:r>
      <w:r w:rsidRPr="0078528B">
        <w:t xml:space="preserve"> </w:t>
      </w:r>
      <w:r w:rsidRPr="00513C0C">
        <w:rPr>
          <w:lang w:val="en-US"/>
        </w:rPr>
        <w:t>PWM</w:t>
      </w:r>
      <w:r w:rsidRPr="0078528B">
        <w:t xml:space="preserve"> от </w:t>
      </w:r>
      <w:r w:rsidRPr="00513C0C">
        <w:rPr>
          <w:lang w:val="en-US"/>
        </w:rPr>
        <w:t>Phase</w:t>
      </w:r>
      <w:r w:rsidRPr="0078528B">
        <w:t xml:space="preserve"> </w:t>
      </w:r>
      <w:r w:rsidRPr="00513C0C">
        <w:rPr>
          <w:lang w:val="en-US"/>
        </w:rPr>
        <w:t>correct</w:t>
      </w:r>
      <w:r w:rsidRPr="0078528B">
        <w:t xml:space="preserve"> </w:t>
      </w:r>
      <w:r w:rsidRPr="00513C0C">
        <w:rPr>
          <w:lang w:val="en-US"/>
        </w:rPr>
        <w:t>PWM</w:t>
      </w:r>
      <w:r w:rsidRPr="0078528B">
        <w:t>?</w:t>
      </w:r>
    </w:p>
    <w:p w14:paraId="079215E0" w14:textId="2BD05723" w:rsidR="009320BD" w:rsidRPr="00C7064D" w:rsidRDefault="009320BD" w:rsidP="00273C98">
      <w:pPr>
        <w:pStyle w:val="a3"/>
        <w:ind w:left="0" w:firstLine="0"/>
      </w:pPr>
      <w:r>
        <w:rPr>
          <w:lang w:val="en-US"/>
        </w:rPr>
        <w:t>F</w:t>
      </w:r>
      <w:r w:rsidRPr="009320BD">
        <w:rPr>
          <w:lang w:val="en-US"/>
        </w:rPr>
        <w:t>ast</w:t>
      </w:r>
      <w:r w:rsidRPr="009320BD">
        <w:t xml:space="preserve"> </w:t>
      </w:r>
      <w:r w:rsidRPr="009320BD">
        <w:rPr>
          <w:lang w:val="en-US"/>
        </w:rPr>
        <w:t>PWM</w:t>
      </w:r>
      <w:r w:rsidRPr="009320BD">
        <w:t xml:space="preserve"> </w:t>
      </w:r>
      <w:r w:rsidRPr="009320BD">
        <w:rPr>
          <w:lang w:val="en-US"/>
        </w:rPr>
        <w:t>mode</w:t>
      </w:r>
      <w:r w:rsidRPr="009320BD">
        <w:t xml:space="preserve"> – </w:t>
      </w:r>
      <w:r>
        <w:t xml:space="preserve">режим с самой высокой частотой среди всех режимов работы ШИМ. Отличается от других режимов </w:t>
      </w:r>
      <w:proofErr w:type="spellStart"/>
      <w:r>
        <w:t>односкатностью</w:t>
      </w:r>
      <w:proofErr w:type="spellEnd"/>
      <w:r>
        <w:t xml:space="preserve"> операции</w:t>
      </w:r>
      <w:r w:rsidR="00C7064D">
        <w:t>. Всегда</w:t>
      </w:r>
      <w:r w:rsidR="00C7064D" w:rsidRPr="00C7064D">
        <w:t xml:space="preserve"> </w:t>
      </w:r>
      <w:r w:rsidR="00C7064D">
        <w:t>проходит</w:t>
      </w:r>
      <w:r w:rsidR="00C7064D" w:rsidRPr="00C7064D">
        <w:t xml:space="preserve"> </w:t>
      </w:r>
      <w:r w:rsidR="00C7064D">
        <w:t>все</w:t>
      </w:r>
      <w:r w:rsidR="00C7064D" w:rsidRPr="00C7064D">
        <w:t xml:space="preserve"> </w:t>
      </w:r>
      <w:r w:rsidR="00C7064D">
        <w:t>значения</w:t>
      </w:r>
      <w:r w:rsidR="00C7064D" w:rsidRPr="00C7064D">
        <w:t xml:space="preserve"> </w:t>
      </w:r>
      <w:r w:rsidR="00C7064D">
        <w:t xml:space="preserve">от </w:t>
      </w:r>
      <w:r w:rsidR="00C7064D">
        <w:rPr>
          <w:lang w:val="en-US"/>
        </w:rPr>
        <w:t>BOTTON</w:t>
      </w:r>
      <w:r w:rsidR="00C7064D" w:rsidRPr="00C7064D">
        <w:t xml:space="preserve"> </w:t>
      </w:r>
      <w:r w:rsidR="00C7064D">
        <w:t>до</w:t>
      </w:r>
      <w:r w:rsidR="00C7064D" w:rsidRPr="00C7064D">
        <w:t xml:space="preserve"> </w:t>
      </w:r>
      <w:r w:rsidR="00C7064D">
        <w:rPr>
          <w:lang w:val="en-US"/>
        </w:rPr>
        <w:t>TOP</w:t>
      </w:r>
      <w:r w:rsidR="00C7064D">
        <w:t xml:space="preserve">, затем начинает считать снова с </w:t>
      </w:r>
      <w:r w:rsidR="00C7064D">
        <w:rPr>
          <w:lang w:val="en-US"/>
        </w:rPr>
        <w:t>BOTTOM</w:t>
      </w:r>
      <w:r w:rsidR="00C7064D">
        <w:t>. В</w:t>
      </w:r>
      <w:r w:rsidR="00C7064D" w:rsidRPr="00C7064D">
        <w:t xml:space="preserve"> </w:t>
      </w:r>
      <w:proofErr w:type="spellStart"/>
      <w:r w:rsidR="00C7064D">
        <w:t>неинвертирующем</w:t>
      </w:r>
      <w:proofErr w:type="spellEnd"/>
      <w:r w:rsidR="00C7064D" w:rsidRPr="00C7064D">
        <w:t xml:space="preserve"> </w:t>
      </w:r>
      <w:r w:rsidR="00C7064D">
        <w:t>режиме</w:t>
      </w:r>
      <w:r w:rsidR="00C7064D" w:rsidRPr="00C7064D">
        <w:t xml:space="preserve"> </w:t>
      </w:r>
      <w:r w:rsidR="00C7064D">
        <w:t>бит</w:t>
      </w:r>
      <w:r w:rsidR="00C7064D" w:rsidRPr="00C7064D">
        <w:t xml:space="preserve"> </w:t>
      </w:r>
      <w:r w:rsidR="00C7064D" w:rsidRPr="009320BD">
        <w:rPr>
          <w:lang w:val="en-US"/>
        </w:rPr>
        <w:t>OC</w:t>
      </w:r>
      <w:r w:rsidR="00C7064D" w:rsidRPr="00C7064D">
        <w:t>1</w:t>
      </w:r>
      <w:r w:rsidR="00C7064D" w:rsidRPr="009320BD">
        <w:rPr>
          <w:lang w:val="en-US"/>
        </w:rPr>
        <w:t>x</w:t>
      </w:r>
      <w:r w:rsidR="00C7064D" w:rsidRPr="00C7064D">
        <w:t xml:space="preserve"> </w:t>
      </w:r>
      <w:r w:rsidR="00C7064D">
        <w:t>устанавливается</w:t>
      </w:r>
      <w:r w:rsidR="00C7064D" w:rsidRPr="00C7064D">
        <w:t xml:space="preserve"> </w:t>
      </w:r>
      <w:r w:rsidR="00C7064D">
        <w:t>в</w:t>
      </w:r>
      <w:r w:rsidR="00C7064D" w:rsidRPr="00C7064D">
        <w:t xml:space="preserve"> </w:t>
      </w:r>
      <w:r w:rsidR="00C7064D">
        <w:rPr>
          <w:lang w:val="en-US"/>
        </w:rPr>
        <w:t>BOTTOM</w:t>
      </w:r>
      <w:r w:rsidR="00C7064D" w:rsidRPr="00C7064D">
        <w:t xml:space="preserve"> </w:t>
      </w:r>
      <w:r w:rsidR="00C7064D">
        <w:t xml:space="preserve">и очищается в точке сравнения </w:t>
      </w:r>
      <w:r w:rsidR="007F06AB" w:rsidRPr="007F06AB">
        <w:t>OCR1x</w:t>
      </w:r>
      <w:r w:rsidR="007F06AB">
        <w:t xml:space="preserve"> </w:t>
      </w:r>
      <w:r w:rsidR="00C7064D">
        <w:t>(соответственно горит и светодиод). В инвертирующем режиме устанавливается</w:t>
      </w:r>
      <w:r w:rsidR="00C7064D" w:rsidRPr="00C7064D">
        <w:t xml:space="preserve"> </w:t>
      </w:r>
      <w:r w:rsidR="00C7064D">
        <w:t>в</w:t>
      </w:r>
      <w:r w:rsidR="00C7064D" w:rsidRPr="00C7064D">
        <w:t xml:space="preserve"> </w:t>
      </w:r>
      <w:r w:rsidR="00C7064D">
        <w:t>точке сравнения</w:t>
      </w:r>
      <w:r w:rsidR="00C7064D" w:rsidRPr="00C7064D">
        <w:t xml:space="preserve"> </w:t>
      </w:r>
      <w:r w:rsidR="00C7064D">
        <w:t xml:space="preserve">и очищается в </w:t>
      </w:r>
      <w:r w:rsidR="00C7064D">
        <w:rPr>
          <w:lang w:val="en-US"/>
        </w:rPr>
        <w:t>BOTTOM</w:t>
      </w:r>
      <w:r w:rsidR="00C7064D">
        <w:t xml:space="preserve">. </w:t>
      </w:r>
    </w:p>
    <w:p w14:paraId="676757E0" w14:textId="0D32431A" w:rsidR="00273C98" w:rsidRPr="007F06AB" w:rsidRDefault="00273C98" w:rsidP="00273C98">
      <w:pPr>
        <w:pStyle w:val="a3"/>
        <w:ind w:left="0" w:firstLine="0"/>
      </w:pPr>
      <w:r>
        <w:t>Р</w:t>
      </w:r>
      <w:proofErr w:type="spellStart"/>
      <w:r w:rsidR="009320BD" w:rsidRPr="009320BD">
        <w:rPr>
          <w:lang w:val="en-US"/>
        </w:rPr>
        <w:t>hase</w:t>
      </w:r>
      <w:proofErr w:type="spellEnd"/>
      <w:r w:rsidR="009320BD" w:rsidRPr="00273C98">
        <w:t xml:space="preserve"> </w:t>
      </w:r>
      <w:r w:rsidR="009320BD" w:rsidRPr="009320BD">
        <w:rPr>
          <w:lang w:val="en-US"/>
        </w:rPr>
        <w:t>correct</w:t>
      </w:r>
      <w:r w:rsidR="009320BD" w:rsidRPr="00273C98">
        <w:t xml:space="preserve"> </w:t>
      </w:r>
      <w:r w:rsidR="009320BD" w:rsidRPr="009320BD">
        <w:rPr>
          <w:lang w:val="en-US"/>
        </w:rPr>
        <w:t>PWM</w:t>
      </w:r>
      <w:r w:rsidR="009320BD" w:rsidRPr="00273C98">
        <w:t xml:space="preserve"> </w:t>
      </w:r>
      <w:r w:rsidR="009320BD" w:rsidRPr="009320BD">
        <w:rPr>
          <w:lang w:val="en-US"/>
        </w:rPr>
        <w:t>mode</w:t>
      </w:r>
      <w:r w:rsidRPr="00273C98">
        <w:t xml:space="preserve"> – </w:t>
      </w:r>
      <w:r>
        <w:t>режим</w:t>
      </w:r>
      <w:r w:rsidRPr="00273C98">
        <w:t xml:space="preserve"> </w:t>
      </w:r>
      <w:r>
        <w:t>с</w:t>
      </w:r>
      <w:r w:rsidRPr="00273C98">
        <w:t xml:space="preserve"> </w:t>
      </w:r>
      <w:r>
        <w:t>высокой разрешающей способностью</w:t>
      </w:r>
      <w:r w:rsidR="007F06AB">
        <w:t xml:space="preserve"> и меньшей частотой</w:t>
      </w:r>
      <w:r>
        <w:t>. Базируется</w:t>
      </w:r>
      <w:r w:rsidRPr="007D1AF4">
        <w:t xml:space="preserve"> </w:t>
      </w:r>
      <w:r>
        <w:t>на</w:t>
      </w:r>
      <w:r w:rsidRPr="007D1AF4">
        <w:t xml:space="preserve"> </w:t>
      </w:r>
      <w:r>
        <w:t>двускатных</w:t>
      </w:r>
      <w:r w:rsidRPr="007D1AF4">
        <w:t xml:space="preserve"> </w:t>
      </w:r>
      <w:r>
        <w:t>операциях</w:t>
      </w:r>
      <w:r w:rsidRPr="007D1AF4">
        <w:t xml:space="preserve">. </w:t>
      </w:r>
      <w:r>
        <w:t>Счетчик</w:t>
      </w:r>
      <w:r w:rsidRPr="00273C98">
        <w:t xml:space="preserve"> </w:t>
      </w:r>
      <w:r>
        <w:t>считает</w:t>
      </w:r>
      <w:r w:rsidRPr="00273C98">
        <w:t xml:space="preserve"> </w:t>
      </w:r>
      <w:r>
        <w:t>от</w:t>
      </w:r>
      <w:r w:rsidRPr="00273C98">
        <w:t xml:space="preserve"> </w:t>
      </w:r>
      <w:r>
        <w:rPr>
          <w:lang w:val="en-US"/>
        </w:rPr>
        <w:t>BOTTOM</w:t>
      </w:r>
      <w:r w:rsidRPr="00273C98">
        <w:t xml:space="preserve"> </w:t>
      </w:r>
      <w:r>
        <w:t>до</w:t>
      </w:r>
      <w:r w:rsidRPr="00273C98">
        <w:t xml:space="preserve"> </w:t>
      </w:r>
      <w:r>
        <w:t>ТОР и обратно. В</w:t>
      </w:r>
      <w:r w:rsidRPr="007F06AB">
        <w:t xml:space="preserve"> </w:t>
      </w:r>
      <w:proofErr w:type="spellStart"/>
      <w:r>
        <w:t>неинвертирующем</w:t>
      </w:r>
      <w:proofErr w:type="spellEnd"/>
      <w:r w:rsidRPr="007F06AB">
        <w:t xml:space="preserve"> </w:t>
      </w:r>
      <w:r>
        <w:t>режиме</w:t>
      </w:r>
      <w:r w:rsidRPr="007F06AB">
        <w:t xml:space="preserve"> </w:t>
      </w:r>
      <w:r>
        <w:t>бит</w:t>
      </w:r>
      <w:r w:rsidRPr="007F06AB">
        <w:t xml:space="preserve"> </w:t>
      </w:r>
      <w:r w:rsidRPr="009320BD">
        <w:rPr>
          <w:lang w:val="en-US"/>
        </w:rPr>
        <w:t>OC</w:t>
      </w:r>
      <w:r w:rsidRPr="007F06AB">
        <w:t>1</w:t>
      </w:r>
      <w:r w:rsidRPr="009320BD">
        <w:rPr>
          <w:lang w:val="en-US"/>
        </w:rPr>
        <w:t>x</w:t>
      </w:r>
      <w:r w:rsidRPr="007F06AB">
        <w:t xml:space="preserve"> </w:t>
      </w:r>
      <w:r w:rsidR="007F06AB">
        <w:t>очищается</w:t>
      </w:r>
      <w:r w:rsidR="007F06AB" w:rsidRPr="007F06AB">
        <w:t xml:space="preserve"> </w:t>
      </w:r>
      <w:r w:rsidR="007F06AB">
        <w:t>при</w:t>
      </w:r>
      <w:r w:rsidR="007F06AB" w:rsidRPr="007F06AB">
        <w:t xml:space="preserve"> </w:t>
      </w:r>
      <w:r w:rsidR="007F06AB">
        <w:t>достижении</w:t>
      </w:r>
      <w:r w:rsidR="007F06AB" w:rsidRPr="007F06AB">
        <w:t xml:space="preserve"> </w:t>
      </w:r>
      <w:r w:rsidR="007F06AB" w:rsidRPr="007F06AB">
        <w:rPr>
          <w:lang w:val="en-US"/>
        </w:rPr>
        <w:t>OCR</w:t>
      </w:r>
      <w:r w:rsidR="007F06AB" w:rsidRPr="007F06AB">
        <w:t>1</w:t>
      </w:r>
      <w:r w:rsidR="007F06AB" w:rsidRPr="007F06AB">
        <w:rPr>
          <w:lang w:val="en-US"/>
        </w:rPr>
        <w:t>x</w:t>
      </w:r>
      <w:r w:rsidR="007F06AB" w:rsidRPr="007F06AB">
        <w:t>,</w:t>
      </w:r>
      <w:r w:rsidR="007F06AB">
        <w:t xml:space="preserve"> пока счетчик считает «вверх», и </w:t>
      </w:r>
      <w:r w:rsidR="00190239">
        <w:t>устанавливается</w:t>
      </w:r>
      <w:r w:rsidR="007F06AB">
        <w:t xml:space="preserve"> при достижении </w:t>
      </w:r>
      <w:r w:rsidR="007F06AB" w:rsidRPr="007F06AB">
        <w:t>OCR1x</w:t>
      </w:r>
      <w:r w:rsidR="007F06AB">
        <w:t xml:space="preserve"> при счете «вниз». </w:t>
      </w:r>
      <w:r w:rsidR="00190239">
        <w:t>В</w:t>
      </w:r>
      <w:r w:rsidR="00190239" w:rsidRPr="007F06AB">
        <w:t xml:space="preserve"> </w:t>
      </w:r>
      <w:r w:rsidR="00190239">
        <w:t>инвертирующем</w:t>
      </w:r>
      <w:r w:rsidR="00190239" w:rsidRPr="007F06AB">
        <w:t xml:space="preserve"> </w:t>
      </w:r>
      <w:r w:rsidR="00190239">
        <w:t>режиме</w:t>
      </w:r>
      <w:r w:rsidR="00190239" w:rsidRPr="007F06AB">
        <w:t xml:space="preserve"> </w:t>
      </w:r>
      <w:r w:rsidR="00190239" w:rsidRPr="009320BD">
        <w:rPr>
          <w:lang w:val="en-US"/>
        </w:rPr>
        <w:t>OC</w:t>
      </w:r>
      <w:r w:rsidR="00190239" w:rsidRPr="007F06AB">
        <w:t>1</w:t>
      </w:r>
      <w:r w:rsidR="00190239" w:rsidRPr="009320BD">
        <w:rPr>
          <w:lang w:val="en-US"/>
        </w:rPr>
        <w:t>x</w:t>
      </w:r>
      <w:r w:rsidR="00190239" w:rsidRPr="007F06AB">
        <w:t xml:space="preserve"> </w:t>
      </w:r>
      <w:r w:rsidR="00190239">
        <w:t>устанавливается</w:t>
      </w:r>
      <w:r w:rsidR="00190239" w:rsidRPr="007F06AB">
        <w:t xml:space="preserve"> </w:t>
      </w:r>
      <w:r w:rsidR="00190239">
        <w:t>при</w:t>
      </w:r>
      <w:r w:rsidR="00190239" w:rsidRPr="007F06AB">
        <w:t xml:space="preserve"> </w:t>
      </w:r>
      <w:r w:rsidR="00190239">
        <w:t>достижении</w:t>
      </w:r>
      <w:r w:rsidR="00190239" w:rsidRPr="007F06AB">
        <w:t xml:space="preserve"> </w:t>
      </w:r>
      <w:r w:rsidR="00190239" w:rsidRPr="007F06AB">
        <w:rPr>
          <w:lang w:val="en-US"/>
        </w:rPr>
        <w:t>OCR</w:t>
      </w:r>
      <w:r w:rsidR="00190239" w:rsidRPr="007F06AB">
        <w:t>1</w:t>
      </w:r>
      <w:r w:rsidR="00190239" w:rsidRPr="007F06AB">
        <w:rPr>
          <w:lang w:val="en-US"/>
        </w:rPr>
        <w:t>x</w:t>
      </w:r>
      <w:r w:rsidR="00BA03F0">
        <w:t xml:space="preserve"> при свете</w:t>
      </w:r>
      <w:r w:rsidR="00190239">
        <w:t xml:space="preserve"> «вверх», и очищается при достижении </w:t>
      </w:r>
      <w:r w:rsidR="00190239" w:rsidRPr="007F06AB">
        <w:t>OCR1x</w:t>
      </w:r>
      <w:r w:rsidR="00190239">
        <w:t xml:space="preserve"> при счете «вниз».</w:t>
      </w:r>
    </w:p>
    <w:p w14:paraId="65984293" w14:textId="77777777" w:rsidR="009320BD" w:rsidRPr="00190239" w:rsidRDefault="009320BD" w:rsidP="00513C0C">
      <w:pPr>
        <w:pStyle w:val="a3"/>
        <w:ind w:left="1069" w:firstLine="0"/>
      </w:pPr>
    </w:p>
    <w:p w14:paraId="79694050" w14:textId="16300DBA" w:rsidR="00FB54DD" w:rsidRPr="00942DD1" w:rsidRDefault="0007412C" w:rsidP="00FB54DD">
      <w:pPr>
        <w:pStyle w:val="a3"/>
        <w:numPr>
          <w:ilvl w:val="0"/>
          <w:numId w:val="7"/>
        </w:numPr>
      </w:pPr>
      <w:r w:rsidRPr="00942DD1">
        <w:t>Перечислите все возможности по настройке ШИМ для 16-разрядного таймера-счётчика.</w:t>
      </w:r>
    </w:p>
    <w:p w14:paraId="4C8B5F87" w14:textId="55D29032" w:rsidR="00942DD1" w:rsidRDefault="00942DD1" w:rsidP="00942DD1">
      <w:pPr>
        <w:ind w:firstLine="0"/>
      </w:pPr>
      <w:r w:rsidRPr="00942DD1">
        <w:t>Настройка иде</w:t>
      </w:r>
      <w:r w:rsidR="00614129">
        <w:t>т</w:t>
      </w:r>
      <w:r w:rsidRPr="00942DD1">
        <w:t xml:space="preserve"> с помощью битов регистров </w:t>
      </w:r>
      <w:r w:rsidRPr="00942DD1">
        <w:rPr>
          <w:lang w:val="en-US"/>
        </w:rPr>
        <w:t>TCCR</w:t>
      </w:r>
      <w:r w:rsidRPr="00942DD1">
        <w:t>1</w:t>
      </w:r>
      <w:r w:rsidRPr="00942DD1">
        <w:rPr>
          <w:lang w:val="en-US"/>
        </w:rPr>
        <w:t>A</w:t>
      </w:r>
      <w:r w:rsidRPr="00942DD1">
        <w:t xml:space="preserve">, </w:t>
      </w:r>
      <w:r w:rsidRPr="00942DD1">
        <w:rPr>
          <w:lang w:val="en-US"/>
        </w:rPr>
        <w:t>TCCR</w:t>
      </w:r>
      <w:r w:rsidRPr="00942DD1">
        <w:t>1</w:t>
      </w:r>
      <w:r w:rsidRPr="00942DD1">
        <w:rPr>
          <w:lang w:val="en-US"/>
        </w:rPr>
        <w:t>B</w:t>
      </w:r>
      <w:r w:rsidRPr="00942DD1">
        <w:t xml:space="preserve">, </w:t>
      </w:r>
      <w:r w:rsidRPr="00942DD1">
        <w:rPr>
          <w:lang w:val="en-US"/>
        </w:rPr>
        <w:t>TIMSK</w:t>
      </w:r>
      <w:r>
        <w:t xml:space="preserve"> путем установки определенных битов в 1</w:t>
      </w:r>
      <w:r w:rsidRPr="00942DD1">
        <w:t xml:space="preserve">. </w:t>
      </w:r>
      <w:r>
        <w:t>В этих регистрах содержатся биты о</w:t>
      </w:r>
      <w:r w:rsidRPr="00942DD1">
        <w:t>предел</w:t>
      </w:r>
      <w:r>
        <w:t>ения</w:t>
      </w:r>
      <w:r w:rsidRPr="00942DD1">
        <w:t xml:space="preserve"> режим</w:t>
      </w:r>
      <w:r>
        <w:t>а</w:t>
      </w:r>
      <w:r w:rsidRPr="00942DD1">
        <w:t xml:space="preserve"> вывода при сравнении</w:t>
      </w:r>
      <w:r>
        <w:t xml:space="preserve">, управления направлением счета, </w:t>
      </w:r>
      <w:r w:rsidR="00614129">
        <w:t xml:space="preserve">управления </w:t>
      </w:r>
      <w:r>
        <w:t>настройк</w:t>
      </w:r>
      <w:r w:rsidR="00614129">
        <w:t>ой</w:t>
      </w:r>
      <w:r>
        <w:t xml:space="preserve"> режима (</w:t>
      </w:r>
      <w:r w:rsidRPr="00942DD1">
        <w:t>Fast PWM Mode</w:t>
      </w:r>
      <w:r>
        <w:t xml:space="preserve">, </w:t>
      </w:r>
      <w:proofErr w:type="spellStart"/>
      <w:r w:rsidRPr="00942DD1">
        <w:t>Phase</w:t>
      </w:r>
      <w:proofErr w:type="spellEnd"/>
      <w:r w:rsidRPr="00942DD1">
        <w:t xml:space="preserve"> </w:t>
      </w:r>
      <w:proofErr w:type="spellStart"/>
      <w:r w:rsidRPr="00942DD1">
        <w:t>Correct</w:t>
      </w:r>
      <w:proofErr w:type="spellEnd"/>
      <w:r w:rsidRPr="00942DD1">
        <w:t xml:space="preserve"> PWM Mode</w:t>
      </w:r>
      <w:r>
        <w:t xml:space="preserve">, </w:t>
      </w:r>
      <w:proofErr w:type="spellStart"/>
      <w:r w:rsidRPr="00942DD1">
        <w:t>Phase</w:t>
      </w:r>
      <w:proofErr w:type="spellEnd"/>
      <w:r w:rsidRPr="00942DD1">
        <w:t xml:space="preserve"> </w:t>
      </w:r>
      <w:proofErr w:type="spellStart"/>
      <w:r w:rsidRPr="00942DD1">
        <w:t>and</w:t>
      </w:r>
      <w:proofErr w:type="spellEnd"/>
      <w:r w:rsidRPr="00942DD1">
        <w:t xml:space="preserve"> </w:t>
      </w:r>
      <w:proofErr w:type="spellStart"/>
      <w:r w:rsidRPr="00942DD1">
        <w:t>Frequency</w:t>
      </w:r>
      <w:proofErr w:type="spellEnd"/>
      <w:r w:rsidRPr="00942DD1">
        <w:t xml:space="preserve"> </w:t>
      </w:r>
      <w:proofErr w:type="spellStart"/>
      <w:r w:rsidRPr="00942DD1">
        <w:t>Correct</w:t>
      </w:r>
      <w:proofErr w:type="spellEnd"/>
      <w:r w:rsidRPr="00942DD1">
        <w:t xml:space="preserve"> PWM Mode</w:t>
      </w:r>
      <w:r>
        <w:t xml:space="preserve">), определения режима генерации сигнала, </w:t>
      </w:r>
      <w:r w:rsidR="00614129">
        <w:t xml:space="preserve">определения </w:t>
      </w:r>
      <w:r>
        <w:t>источника тактирования.</w:t>
      </w:r>
    </w:p>
    <w:p w14:paraId="505D4A99" w14:textId="77777777" w:rsidR="00942DD1" w:rsidRPr="00942DD1" w:rsidRDefault="00942DD1" w:rsidP="00942DD1">
      <w:pPr>
        <w:ind w:firstLine="0"/>
        <w:rPr>
          <w:highlight w:val="red"/>
        </w:rPr>
      </w:pPr>
    </w:p>
    <w:p w14:paraId="7FD553AC" w14:textId="77777777" w:rsidR="009568D8" w:rsidRPr="0078528B" w:rsidRDefault="009568D8" w:rsidP="009568D8">
      <w:pPr>
        <w:pStyle w:val="1"/>
        <w:spacing w:before="120" w:line="276" w:lineRule="auto"/>
        <w:contextualSpacing/>
        <w:jc w:val="both"/>
      </w:pPr>
      <w:r w:rsidRPr="0078528B">
        <w:t>Выводы по лабораторной работе</w:t>
      </w:r>
    </w:p>
    <w:p w14:paraId="35F7E5D2" w14:textId="7B3E663A" w:rsidR="00C72989" w:rsidRPr="00A128BB" w:rsidRDefault="00A128BB" w:rsidP="00C72989">
      <w:r w:rsidRPr="00A128BB">
        <w:rPr>
          <w:sz w:val="30"/>
          <w:szCs w:val="30"/>
        </w:rPr>
        <w:t xml:space="preserve">В ходе данной лабораторной работы изучили структуры данных, пересылаемых через последовательный порт, ознакомились с принципом работы АЦП в микроконтроллере, приобрели навыки программирования встроенного в микроконтроллер UART модуля. Реализовали </w:t>
      </w:r>
      <w:r w:rsidRPr="00A128BB">
        <w:rPr>
          <w:sz w:val="30"/>
          <w:szCs w:val="30"/>
        </w:rPr>
        <w:lastRenderedPageBreak/>
        <w:t>предложенную преподавателем программу, в которой смоделировали работающую гирлянду с переменными скоростью и шагом мигания.</w:t>
      </w:r>
    </w:p>
    <w:p w14:paraId="02387858" w14:textId="77777777" w:rsidR="00C72989" w:rsidRPr="0078528B" w:rsidRDefault="00C72989">
      <w:pPr>
        <w:spacing w:after="160" w:line="259" w:lineRule="auto"/>
        <w:ind w:firstLine="0"/>
        <w:jc w:val="left"/>
      </w:pPr>
      <w:r w:rsidRPr="0078528B">
        <w:br w:type="page"/>
      </w:r>
    </w:p>
    <w:p w14:paraId="02D2F6CE" w14:textId="446C024C" w:rsidR="007A593E" w:rsidRPr="0078528B" w:rsidRDefault="007A593E" w:rsidP="007D1AF4">
      <w:pPr>
        <w:pStyle w:val="1"/>
        <w:numPr>
          <w:ilvl w:val="0"/>
          <w:numId w:val="0"/>
        </w:numPr>
        <w:ind w:firstLine="7513"/>
        <w:jc w:val="center"/>
        <w:rPr>
          <w:b w:val="0"/>
        </w:rPr>
      </w:pPr>
      <w:r w:rsidRPr="0078528B">
        <w:lastRenderedPageBreak/>
        <w:t>Приложение 1</w:t>
      </w:r>
      <w:r w:rsidRPr="0078528B">
        <w:br/>
      </w:r>
      <w:r w:rsidRPr="0078528B">
        <w:rPr>
          <w:b w:val="0"/>
        </w:rPr>
        <w:t>Комментированный листинг программы для МК на языке ассемблера</w:t>
      </w:r>
    </w:p>
    <w:p w14:paraId="1796FB79" w14:textId="77777777" w:rsidR="007D1AF4" w:rsidRPr="007D1AF4" w:rsidRDefault="007D1AF4" w:rsidP="007D1AF4">
      <w:pPr>
        <w:ind w:firstLine="0"/>
        <w:rPr>
          <w:rFonts w:ascii="Courier New" w:hAnsi="Courier New" w:cs="Courier New"/>
          <w:sz w:val="18"/>
          <w:szCs w:val="18"/>
        </w:rPr>
      </w:pPr>
    </w:p>
    <w:p w14:paraId="163A08DB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>.</w:t>
      </w:r>
      <w:proofErr w:type="spellStart"/>
      <w:r w:rsidRPr="0037726B">
        <w:rPr>
          <w:rFonts w:ascii="Courier New" w:hAnsi="Courier New" w:cs="Courier New"/>
          <w:sz w:val="16"/>
          <w:szCs w:val="16"/>
        </w:rPr>
        <w:t>org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0x0000</w:t>
      </w:r>
    </w:p>
    <w:p w14:paraId="4B72805E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ab/>
        <w:t xml:space="preserve">RJMP </w:t>
      </w:r>
      <w:proofErr w:type="spellStart"/>
      <w:r w:rsidRPr="0037726B">
        <w:rPr>
          <w:rFonts w:ascii="Courier New" w:hAnsi="Courier New" w:cs="Courier New"/>
          <w:sz w:val="16"/>
          <w:szCs w:val="16"/>
        </w:rPr>
        <w:t>init</w:t>
      </w:r>
      <w:proofErr w:type="spellEnd"/>
    </w:p>
    <w:p w14:paraId="02B36294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>.</w:t>
      </w:r>
      <w:proofErr w:type="spellStart"/>
      <w:r w:rsidRPr="0037726B">
        <w:rPr>
          <w:rFonts w:ascii="Courier New" w:hAnsi="Courier New" w:cs="Courier New"/>
          <w:sz w:val="16"/>
          <w:szCs w:val="16"/>
        </w:rPr>
        <w:t>org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0x0002  ;</w:t>
      </w:r>
      <w:proofErr w:type="spellStart"/>
      <w:r w:rsidRPr="0037726B">
        <w:rPr>
          <w:rFonts w:ascii="Courier New" w:hAnsi="Courier New" w:cs="Courier New"/>
          <w:sz w:val="16"/>
          <w:szCs w:val="16"/>
        </w:rPr>
        <w:t>ининциализация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прерывания INT0</w:t>
      </w:r>
    </w:p>
    <w:p w14:paraId="36D985BB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ab/>
        <w:t>RJMP INT_0</w:t>
      </w:r>
    </w:p>
    <w:p w14:paraId="51EC3917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>.</w:t>
      </w:r>
      <w:proofErr w:type="spellStart"/>
      <w:r w:rsidRPr="0037726B">
        <w:rPr>
          <w:rFonts w:ascii="Courier New" w:hAnsi="Courier New" w:cs="Courier New"/>
          <w:sz w:val="16"/>
          <w:szCs w:val="16"/>
        </w:rPr>
        <w:t>org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0x0004  ;</w:t>
      </w:r>
      <w:proofErr w:type="spellStart"/>
      <w:r w:rsidRPr="0037726B">
        <w:rPr>
          <w:rFonts w:ascii="Courier New" w:hAnsi="Courier New" w:cs="Courier New"/>
          <w:sz w:val="16"/>
          <w:szCs w:val="16"/>
        </w:rPr>
        <w:t>ининциализация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прерывания INT1</w:t>
      </w:r>
    </w:p>
    <w:p w14:paraId="6E57163F" w14:textId="77777777" w:rsidR="007D1AF4" w:rsidRPr="00A111E0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</w:rPr>
        <w:tab/>
      </w:r>
      <w:r w:rsidRPr="0037726B">
        <w:rPr>
          <w:rFonts w:ascii="Courier New" w:hAnsi="Courier New" w:cs="Courier New"/>
          <w:sz w:val="16"/>
          <w:szCs w:val="16"/>
          <w:lang w:val="en-US"/>
        </w:rPr>
        <w:t>RJMP</w:t>
      </w:r>
      <w:r w:rsidRPr="00A111E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37726B">
        <w:rPr>
          <w:rFonts w:ascii="Courier New" w:hAnsi="Courier New" w:cs="Courier New"/>
          <w:sz w:val="16"/>
          <w:szCs w:val="16"/>
          <w:lang w:val="en-US"/>
        </w:rPr>
        <w:t>INT</w:t>
      </w:r>
      <w:r w:rsidRPr="00A111E0">
        <w:rPr>
          <w:rFonts w:ascii="Courier New" w:hAnsi="Courier New" w:cs="Courier New"/>
          <w:sz w:val="16"/>
          <w:szCs w:val="16"/>
          <w:lang w:val="en-US"/>
        </w:rPr>
        <w:t>_1</w:t>
      </w:r>
    </w:p>
    <w:p w14:paraId="1DFD687F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>.org 0x0016</w:t>
      </w:r>
    </w:p>
    <w:p w14:paraId="1D9EA27C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  <w:t>RJMP timer0_interrupt</w:t>
      </w:r>
    </w:p>
    <w:p w14:paraId="69CC3A6C" w14:textId="77777777" w:rsidR="007D1AF4" w:rsidRPr="00A111E0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A111E0">
        <w:rPr>
          <w:rFonts w:ascii="Courier New" w:hAnsi="Courier New" w:cs="Courier New"/>
          <w:sz w:val="16"/>
          <w:szCs w:val="16"/>
        </w:rPr>
        <w:t>.</w:t>
      </w:r>
      <w:r w:rsidRPr="00942DD1">
        <w:rPr>
          <w:rFonts w:ascii="Courier New" w:hAnsi="Courier New" w:cs="Courier New"/>
          <w:sz w:val="16"/>
          <w:szCs w:val="16"/>
          <w:lang w:val="en-US"/>
        </w:rPr>
        <w:t>org</w:t>
      </w:r>
      <w:r w:rsidRPr="00A111E0">
        <w:rPr>
          <w:rFonts w:ascii="Courier New" w:hAnsi="Courier New" w:cs="Courier New"/>
          <w:sz w:val="16"/>
          <w:szCs w:val="16"/>
        </w:rPr>
        <w:t xml:space="preserve"> 0</w:t>
      </w:r>
      <w:r w:rsidRPr="00942DD1">
        <w:rPr>
          <w:rFonts w:ascii="Courier New" w:hAnsi="Courier New" w:cs="Courier New"/>
          <w:sz w:val="16"/>
          <w:szCs w:val="16"/>
          <w:lang w:val="en-US"/>
        </w:rPr>
        <w:t>x</w:t>
      </w:r>
      <w:r w:rsidRPr="00A111E0">
        <w:rPr>
          <w:rFonts w:ascii="Courier New" w:hAnsi="Courier New" w:cs="Courier New"/>
          <w:sz w:val="16"/>
          <w:szCs w:val="16"/>
        </w:rPr>
        <w:t>020</w:t>
      </w:r>
    </w:p>
    <w:p w14:paraId="5AEA3718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A111E0">
        <w:rPr>
          <w:rFonts w:ascii="Courier New" w:hAnsi="Courier New" w:cs="Courier New"/>
          <w:sz w:val="16"/>
          <w:szCs w:val="16"/>
        </w:rPr>
        <w:tab/>
      </w:r>
      <w:r w:rsidRPr="0037726B">
        <w:rPr>
          <w:rFonts w:ascii="Courier New" w:hAnsi="Courier New" w:cs="Courier New"/>
          <w:sz w:val="16"/>
          <w:szCs w:val="16"/>
        </w:rPr>
        <w:t>RJMP INT_ADC</w:t>
      </w:r>
    </w:p>
    <w:p w14:paraId="66508934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</w:p>
    <w:p w14:paraId="3AAC88E7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>.</w:t>
      </w:r>
      <w:proofErr w:type="spellStart"/>
      <w:r w:rsidRPr="0037726B">
        <w:rPr>
          <w:rFonts w:ascii="Courier New" w:hAnsi="Courier New" w:cs="Courier New"/>
          <w:sz w:val="16"/>
          <w:szCs w:val="16"/>
        </w:rPr>
        <w:t>org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0x0030  ;сдвигаем весь код, чтоб сторонние прерывания не мешали</w:t>
      </w:r>
    </w:p>
    <w:p w14:paraId="080CC6CF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</w:p>
    <w:p w14:paraId="6D33B236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proofErr w:type="spellStart"/>
      <w:r w:rsidRPr="0037726B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>:</w:t>
      </w:r>
    </w:p>
    <w:p w14:paraId="7348B89A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</w:rPr>
        <w:t>cli</w:t>
      </w:r>
      <w:proofErr w:type="spellEnd"/>
    </w:p>
    <w:p w14:paraId="47DED6DE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ab/>
        <w:t>;Настраиваем порты A, B, C на выход</w:t>
      </w:r>
    </w:p>
    <w:p w14:paraId="4AE5E448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</w:rPr>
        <w:t>ldi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R16, 0b11011111  ;PA5 - на вход</w:t>
      </w:r>
    </w:p>
    <w:p w14:paraId="70736BA1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</w:rPr>
        <w:t>out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DDRA, R16</w:t>
      </w:r>
    </w:p>
    <w:p w14:paraId="16F4F8A6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</w:rPr>
        <w:t>ser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R16  ;установить все биты регистра</w:t>
      </w:r>
    </w:p>
    <w:p w14:paraId="4EF3C734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</w:rPr>
        <w:tab/>
      </w:r>
      <w:r w:rsidRPr="0037726B">
        <w:rPr>
          <w:rFonts w:ascii="Courier New" w:hAnsi="Courier New" w:cs="Courier New"/>
          <w:sz w:val="16"/>
          <w:szCs w:val="16"/>
          <w:lang w:val="en-US"/>
        </w:rPr>
        <w:t>out DDRB, R16</w:t>
      </w:r>
    </w:p>
    <w:p w14:paraId="792DF9FE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  <w:t>out DDRC, R16</w:t>
      </w:r>
    </w:p>
    <w:p w14:paraId="73DC78E3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</w:rPr>
        <w:t>ldi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R16, 0b11110011  ;PD2, PD3 - на вход</w:t>
      </w:r>
    </w:p>
    <w:p w14:paraId="6C1680CB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</w:rPr>
        <w:t>out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DDRD, R16</w:t>
      </w:r>
    </w:p>
    <w:p w14:paraId="3657CDFA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</w:p>
    <w:p w14:paraId="6185CEC1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ab/>
        <w:t>;УСТАНОВКА СТЕКА</w:t>
      </w:r>
    </w:p>
    <w:p w14:paraId="6559A145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</w:rPr>
        <w:t>ldi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  R16,low(RAMEND)     ;скопируем в R16 </w:t>
      </w:r>
      <w:proofErr w:type="spellStart"/>
      <w:r w:rsidRPr="0037726B">
        <w:rPr>
          <w:rFonts w:ascii="Courier New" w:hAnsi="Courier New" w:cs="Courier New"/>
          <w:sz w:val="16"/>
          <w:szCs w:val="16"/>
        </w:rPr>
        <w:t>младщий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байт из константы RAMEND, которая хранит размер SRAM</w:t>
      </w:r>
    </w:p>
    <w:p w14:paraId="3A8CC822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37726B">
        <w:rPr>
          <w:rFonts w:ascii="Courier New" w:hAnsi="Courier New" w:cs="Courier New"/>
          <w:sz w:val="16"/>
          <w:szCs w:val="16"/>
        </w:rPr>
        <w:t>out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  SPL,R16            ;скопируем значение из R16 в SPL</w:t>
      </w:r>
    </w:p>
    <w:p w14:paraId="45E681B0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37726B">
        <w:rPr>
          <w:rFonts w:ascii="Courier New" w:hAnsi="Courier New" w:cs="Courier New"/>
          <w:sz w:val="16"/>
          <w:szCs w:val="16"/>
        </w:rPr>
        <w:t>ldi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  R17,high(RAMEND)   ;скопируем в R17 старший байт из константы RAMEND </w:t>
      </w:r>
    </w:p>
    <w:p w14:paraId="370A25C3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37726B">
        <w:rPr>
          <w:rFonts w:ascii="Courier New" w:hAnsi="Courier New" w:cs="Courier New"/>
          <w:sz w:val="16"/>
          <w:szCs w:val="16"/>
        </w:rPr>
        <w:t>out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  SPH,R17            ;скопируем значение из R17 в SPH</w:t>
      </w:r>
    </w:p>
    <w:p w14:paraId="1B57881A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</w:p>
    <w:p w14:paraId="080D1442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ab/>
        <w:t>;Определяем начальные значения параметров</w:t>
      </w:r>
    </w:p>
    <w:p w14:paraId="78CECE09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</w:rPr>
        <w:t>ldi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R17, 1  ;вывод гирлянды</w:t>
      </w:r>
    </w:p>
    <w:p w14:paraId="30C339F7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</w:rPr>
        <w:t>ldi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R18, 1  ;частота р </w:t>
      </w:r>
    </w:p>
    <w:p w14:paraId="4C937499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</w:rPr>
        <w:t>ldi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R19, 1  ;сдвиг h</w:t>
      </w:r>
    </w:p>
    <w:p w14:paraId="4FECF071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</w:rPr>
        <w:t>ldi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R20, 1  ;режим (1 - гирлянда, 0 - настройка) </w:t>
      </w:r>
    </w:p>
    <w:p w14:paraId="4FD0F73E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ab/>
      </w:r>
      <w:r w:rsidRPr="0037726B">
        <w:rPr>
          <w:rFonts w:ascii="Courier New" w:hAnsi="Courier New" w:cs="Courier New"/>
          <w:sz w:val="16"/>
          <w:szCs w:val="16"/>
        </w:rPr>
        <w:tab/>
      </w:r>
      <w:r w:rsidRPr="0037726B">
        <w:rPr>
          <w:rFonts w:ascii="Courier New" w:hAnsi="Courier New" w:cs="Courier New"/>
          <w:sz w:val="16"/>
          <w:szCs w:val="16"/>
        </w:rPr>
        <w:tab/>
      </w:r>
      <w:r w:rsidRPr="0037726B">
        <w:rPr>
          <w:rFonts w:ascii="Courier New" w:hAnsi="Courier New" w:cs="Courier New"/>
          <w:sz w:val="16"/>
          <w:szCs w:val="16"/>
        </w:rPr>
        <w:tab/>
        <w:t>;вывод названия параметра (х0 - вывод h, х1 - вывод р)</w:t>
      </w:r>
    </w:p>
    <w:p w14:paraId="1EA9D759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ab/>
      </w:r>
      <w:r w:rsidRPr="0037726B">
        <w:rPr>
          <w:rFonts w:ascii="Courier New" w:hAnsi="Courier New" w:cs="Courier New"/>
          <w:sz w:val="16"/>
          <w:szCs w:val="16"/>
        </w:rPr>
        <w:tab/>
      </w:r>
      <w:r w:rsidRPr="0037726B">
        <w:rPr>
          <w:rFonts w:ascii="Courier New" w:hAnsi="Courier New" w:cs="Courier New"/>
          <w:sz w:val="16"/>
          <w:szCs w:val="16"/>
        </w:rPr>
        <w:tab/>
      </w:r>
      <w:r w:rsidRPr="0037726B">
        <w:rPr>
          <w:rFonts w:ascii="Courier New" w:hAnsi="Courier New" w:cs="Courier New"/>
          <w:sz w:val="16"/>
          <w:szCs w:val="16"/>
        </w:rPr>
        <w:tab/>
        <w:t>;вывод значения параметра (хх0 - вывод и названия, и значения, хх1 - вывод только названия)</w:t>
      </w:r>
    </w:p>
    <w:p w14:paraId="74B7324B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</w:rPr>
        <w:t>ldi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R21, 60  ;m = 8*(15-p)</w:t>
      </w:r>
    </w:p>
    <w:p w14:paraId="33115398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</w:rPr>
        <w:t>ldi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R23, 1  ;номер порта, на котором сейчас горит огонек гирлянды</w:t>
      </w:r>
    </w:p>
    <w:p w14:paraId="3AC0BADF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</w:rPr>
        <w:t>ldi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R24, 200  ;счетчик для таймера на 0,5 секунд</w:t>
      </w:r>
    </w:p>
    <w:p w14:paraId="0ECDCFE3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</w:rPr>
        <w:t>ldi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R25, 70</w:t>
      </w:r>
    </w:p>
    <w:p w14:paraId="08ACE6E6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</w:p>
    <w:p w14:paraId="6C22B834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ab/>
        <w:t>;Разрешение прерываний</w:t>
      </w:r>
    </w:p>
    <w:p w14:paraId="0B019B01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</w:rPr>
        <w:t>ldi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R16, 0b00001111  ;биты 0 и 1 отвечают за прерывание INT0, биты 2 и 3 - за INT1 (по нарастающему фронту; по любому изменению - 00000101)  </w:t>
      </w:r>
    </w:p>
    <w:p w14:paraId="57A42F6E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</w:rPr>
        <w:t>out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MCUCR, R16  </w:t>
      </w:r>
    </w:p>
    <w:p w14:paraId="50BC8665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</w:rPr>
        <w:t>ldi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R16, 0b11000000  ;бит 0 отвечает за прерывание INT0, 1 - за INT1 </w:t>
      </w:r>
    </w:p>
    <w:p w14:paraId="6B7CBF0F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</w:rPr>
        <w:t>out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GICR, R16   </w:t>
      </w:r>
    </w:p>
    <w:p w14:paraId="2BBA91A5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ab/>
      </w:r>
    </w:p>
    <w:p w14:paraId="2F722FB3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ab/>
        <w:t>;Работа с таймерами</w:t>
      </w:r>
    </w:p>
    <w:p w14:paraId="4A9CA7D0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</w:rPr>
        <w:t>ldi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R16, 0b01101001  ;</w:t>
      </w:r>
      <w:proofErr w:type="spellStart"/>
      <w:r w:rsidRPr="0037726B">
        <w:rPr>
          <w:rFonts w:ascii="Courier New" w:hAnsi="Courier New" w:cs="Courier New"/>
          <w:sz w:val="16"/>
          <w:szCs w:val="16"/>
        </w:rPr>
        <w:t>неинвертирующий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режим. 0bхх11хххх - инвертирующий</w:t>
      </w:r>
    </w:p>
    <w:p w14:paraId="76DEC2D5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</w:rPr>
        <w:t>out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TCCR2, R16</w:t>
      </w:r>
    </w:p>
    <w:p w14:paraId="5AE55146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ab/>
      </w:r>
    </w:p>
    <w:p w14:paraId="2A6BD9DA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</w:rPr>
        <w:t>ldi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R16, 0b00001001  </w:t>
      </w:r>
    </w:p>
    <w:p w14:paraId="0691377F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</w:rPr>
        <w:tab/>
      </w:r>
      <w:r w:rsidRPr="0037726B">
        <w:rPr>
          <w:rFonts w:ascii="Courier New" w:hAnsi="Courier New" w:cs="Courier New"/>
          <w:sz w:val="16"/>
          <w:szCs w:val="16"/>
          <w:lang w:val="en-US"/>
        </w:rPr>
        <w:t>out TCCR1B, R16</w:t>
      </w:r>
    </w:p>
    <w:p w14:paraId="0C0AB890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  <w:lang w:val="en-US"/>
        </w:rPr>
        <w:t>ldi</w:t>
      </w:r>
      <w:proofErr w:type="spellEnd"/>
      <w:r w:rsidRPr="0037726B">
        <w:rPr>
          <w:rFonts w:ascii="Courier New" w:hAnsi="Courier New" w:cs="Courier New"/>
          <w:sz w:val="16"/>
          <w:szCs w:val="16"/>
          <w:lang w:val="en-US"/>
        </w:rPr>
        <w:t xml:space="preserve"> R16, 0b00110001  </w:t>
      </w:r>
    </w:p>
    <w:p w14:paraId="12573359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  <w:t>out TCCR1A, R16</w:t>
      </w:r>
    </w:p>
    <w:p w14:paraId="3659984D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14:paraId="71C35D68" w14:textId="77777777" w:rsidR="00247553" w:rsidRPr="00942DD1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  <w:lang w:val="en-US"/>
        </w:rPr>
        <w:t>ldi</w:t>
      </w:r>
      <w:proofErr w:type="spellEnd"/>
      <w:r w:rsidRPr="00942DD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37726B">
        <w:rPr>
          <w:rFonts w:ascii="Courier New" w:hAnsi="Courier New" w:cs="Courier New"/>
          <w:sz w:val="16"/>
          <w:szCs w:val="16"/>
          <w:lang w:val="en-US"/>
        </w:rPr>
        <w:t>R</w:t>
      </w:r>
      <w:r w:rsidRPr="00942DD1">
        <w:rPr>
          <w:rFonts w:ascii="Courier New" w:hAnsi="Courier New" w:cs="Courier New"/>
          <w:sz w:val="16"/>
          <w:szCs w:val="16"/>
          <w:lang w:val="en-US"/>
        </w:rPr>
        <w:t>16, 0</w:t>
      </w:r>
      <w:r w:rsidRPr="0037726B">
        <w:rPr>
          <w:rFonts w:ascii="Courier New" w:hAnsi="Courier New" w:cs="Courier New"/>
          <w:sz w:val="16"/>
          <w:szCs w:val="16"/>
          <w:lang w:val="en-US"/>
        </w:rPr>
        <w:t>b</w:t>
      </w:r>
      <w:r w:rsidRPr="00942DD1">
        <w:rPr>
          <w:rFonts w:ascii="Courier New" w:hAnsi="Courier New" w:cs="Courier New"/>
          <w:sz w:val="16"/>
          <w:szCs w:val="16"/>
          <w:lang w:val="en-US"/>
        </w:rPr>
        <w:t>00000010</w:t>
      </w:r>
    </w:p>
    <w:p w14:paraId="4B026F78" w14:textId="7919E717" w:rsidR="007D1AF4" w:rsidRPr="00247553" w:rsidRDefault="007D1AF4" w:rsidP="00247553">
      <w:pPr>
        <w:ind w:firstLine="708"/>
        <w:rPr>
          <w:rFonts w:ascii="Courier New" w:hAnsi="Courier New" w:cs="Courier New"/>
          <w:sz w:val="16"/>
          <w:szCs w:val="16"/>
        </w:rPr>
      </w:pPr>
      <w:proofErr w:type="spellStart"/>
      <w:r w:rsidRPr="0037726B">
        <w:rPr>
          <w:rFonts w:ascii="Courier New" w:hAnsi="Courier New" w:cs="Courier New"/>
          <w:sz w:val="16"/>
          <w:szCs w:val="16"/>
        </w:rPr>
        <w:t>out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TCCR0, R16  ;инициализация таймера 0; </w:t>
      </w:r>
      <w:proofErr w:type="spellStart"/>
      <w:r w:rsidRPr="0037726B">
        <w:rPr>
          <w:rFonts w:ascii="Courier New" w:hAnsi="Courier New" w:cs="Courier New"/>
          <w:sz w:val="16"/>
          <w:szCs w:val="16"/>
        </w:rPr>
        <w:t>normal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= x0xx0xxx; СТС = x0xx1xxx; последние 3 - коэффициент </w:t>
      </w:r>
      <w:proofErr w:type="spellStart"/>
      <w:r w:rsidRPr="0037726B">
        <w:rPr>
          <w:rFonts w:ascii="Courier New" w:hAnsi="Courier New" w:cs="Courier New"/>
          <w:sz w:val="16"/>
          <w:szCs w:val="16"/>
        </w:rPr>
        <w:t>предделителя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</w:t>
      </w:r>
    </w:p>
    <w:p w14:paraId="377B1BEC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  <w:lang w:val="en-US"/>
        </w:rPr>
        <w:t>ldi</w:t>
      </w:r>
      <w:proofErr w:type="spellEnd"/>
      <w:r w:rsidRPr="0037726B">
        <w:rPr>
          <w:rFonts w:ascii="Courier New" w:hAnsi="Courier New" w:cs="Courier New"/>
          <w:sz w:val="16"/>
          <w:szCs w:val="16"/>
          <w:lang w:val="en-US"/>
        </w:rPr>
        <w:t xml:space="preserve"> R16, 0b00000001  </w:t>
      </w:r>
    </w:p>
    <w:p w14:paraId="08EAF199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  <w:t>out TIMSK, R16</w:t>
      </w:r>
    </w:p>
    <w:p w14:paraId="38432B49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14:paraId="03E06BE9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</w:r>
      <w:r w:rsidRPr="0037726B">
        <w:rPr>
          <w:rFonts w:ascii="Courier New" w:hAnsi="Courier New" w:cs="Courier New"/>
          <w:sz w:val="16"/>
          <w:szCs w:val="16"/>
        </w:rPr>
        <w:t>;инициализация АЦП</w:t>
      </w:r>
    </w:p>
    <w:p w14:paraId="53987BB2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</w:rPr>
        <w:t>ldi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R16, 0b00100101</w:t>
      </w:r>
    </w:p>
    <w:p w14:paraId="1BCE4265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</w:rPr>
        <w:t>out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ADMUX, R16       ;изменение порядка следования битов на лево-ориентированное (5ый бит); xxx00101 - AD5</w:t>
      </w:r>
    </w:p>
    <w:p w14:paraId="52D5D14A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</w:rPr>
        <w:t>ldi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R16, 0b11101101  ;101 </w:t>
      </w:r>
      <w:proofErr w:type="spellStart"/>
      <w:r w:rsidRPr="0037726B">
        <w:rPr>
          <w:rFonts w:ascii="Courier New" w:hAnsi="Courier New" w:cs="Courier New"/>
          <w:sz w:val="16"/>
          <w:szCs w:val="16"/>
        </w:rPr>
        <w:t>предделитель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- частота мигания </w:t>
      </w:r>
    </w:p>
    <w:p w14:paraId="6FCAF15A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</w:rPr>
        <w:tab/>
      </w:r>
      <w:r w:rsidRPr="0037726B">
        <w:rPr>
          <w:rFonts w:ascii="Courier New" w:hAnsi="Courier New" w:cs="Courier New"/>
          <w:sz w:val="16"/>
          <w:szCs w:val="16"/>
          <w:lang w:val="en-US"/>
        </w:rPr>
        <w:t>out ADCSRA, R16</w:t>
      </w:r>
    </w:p>
    <w:p w14:paraId="5799F1FF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</w:r>
    </w:p>
    <w:p w14:paraId="47E5977B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  <w:lang w:val="en-US"/>
        </w:rPr>
        <w:t>rcall</w:t>
      </w:r>
      <w:proofErr w:type="spellEnd"/>
      <w:r w:rsidRPr="0037726B">
        <w:rPr>
          <w:rFonts w:ascii="Courier New" w:hAnsi="Courier New" w:cs="Courier New"/>
          <w:sz w:val="16"/>
          <w:szCs w:val="16"/>
          <w:lang w:val="en-US"/>
        </w:rPr>
        <w:t xml:space="preserve"> fill_r21</w:t>
      </w:r>
    </w:p>
    <w:p w14:paraId="4DF12D56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  <w:lang w:val="en-US"/>
        </w:rPr>
        <w:t>ldi</w:t>
      </w:r>
      <w:proofErr w:type="spellEnd"/>
      <w:r w:rsidRPr="0037726B">
        <w:rPr>
          <w:rFonts w:ascii="Courier New" w:hAnsi="Courier New" w:cs="Courier New"/>
          <w:sz w:val="16"/>
          <w:szCs w:val="16"/>
          <w:lang w:val="en-US"/>
        </w:rPr>
        <w:t xml:space="preserve"> R17, 1</w:t>
      </w:r>
    </w:p>
    <w:p w14:paraId="38652C69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lastRenderedPageBreak/>
        <w:tab/>
        <w:t>out PORTA, R17</w:t>
      </w:r>
    </w:p>
    <w:p w14:paraId="1C658EC4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  <w:t xml:space="preserve">sei  </w:t>
      </w:r>
    </w:p>
    <w:p w14:paraId="7F22A7C7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</w:r>
    </w:p>
    <w:p w14:paraId="6F8B6E6F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>loop_1:</w:t>
      </w:r>
    </w:p>
    <w:p w14:paraId="53187CF4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  <w:lang w:val="en-US"/>
        </w:rPr>
        <w:t>rjmp</w:t>
      </w:r>
      <w:proofErr w:type="spellEnd"/>
      <w:r w:rsidRPr="0037726B">
        <w:rPr>
          <w:rFonts w:ascii="Courier New" w:hAnsi="Courier New" w:cs="Courier New"/>
          <w:sz w:val="16"/>
          <w:szCs w:val="16"/>
          <w:lang w:val="en-US"/>
        </w:rPr>
        <w:t xml:space="preserve"> loop_1</w:t>
      </w:r>
    </w:p>
    <w:p w14:paraId="6D7E7461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14:paraId="2743A1FA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 xml:space="preserve">; </w:t>
      </w:r>
      <w:r w:rsidRPr="0037726B">
        <w:rPr>
          <w:rFonts w:ascii="Courier New" w:hAnsi="Courier New" w:cs="Courier New"/>
          <w:sz w:val="16"/>
          <w:szCs w:val="16"/>
        </w:rPr>
        <w:t>ВСЕ</w:t>
      </w:r>
      <w:r w:rsidRPr="0037726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37726B">
        <w:rPr>
          <w:rFonts w:ascii="Courier New" w:hAnsi="Courier New" w:cs="Courier New"/>
          <w:sz w:val="16"/>
          <w:szCs w:val="16"/>
        </w:rPr>
        <w:t>ПРЕРЫВАНИЯ</w:t>
      </w:r>
    </w:p>
    <w:p w14:paraId="68A9CDA8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14:paraId="55439E11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>timer0_interrupt:</w:t>
      </w:r>
    </w:p>
    <w:p w14:paraId="1E13CB91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  <w:lang w:val="en-US"/>
        </w:rPr>
        <w:t>ldi</w:t>
      </w:r>
      <w:proofErr w:type="spellEnd"/>
      <w:r w:rsidRPr="0037726B">
        <w:rPr>
          <w:rFonts w:ascii="Courier New" w:hAnsi="Courier New" w:cs="Courier New"/>
          <w:sz w:val="16"/>
          <w:szCs w:val="16"/>
          <w:lang w:val="en-US"/>
        </w:rPr>
        <w:t xml:space="preserve"> R26, 1</w:t>
      </w:r>
    </w:p>
    <w:p w14:paraId="787547E6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  <w:lang w:val="en-US"/>
        </w:rPr>
        <w:t>cpse</w:t>
      </w:r>
      <w:proofErr w:type="spellEnd"/>
      <w:r w:rsidRPr="0037726B">
        <w:rPr>
          <w:rFonts w:ascii="Courier New" w:hAnsi="Courier New" w:cs="Courier New"/>
          <w:sz w:val="16"/>
          <w:szCs w:val="16"/>
          <w:lang w:val="en-US"/>
        </w:rPr>
        <w:t xml:space="preserve"> R20, R26</w:t>
      </w:r>
    </w:p>
    <w:p w14:paraId="465434AC" w14:textId="77777777" w:rsidR="007D1AF4" w:rsidRPr="00A111E0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  <w:lang w:val="en-US"/>
        </w:rPr>
        <w:t>rjmp</w:t>
      </w:r>
      <w:proofErr w:type="spellEnd"/>
      <w:r w:rsidRPr="00A111E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37726B">
        <w:rPr>
          <w:rFonts w:ascii="Courier New" w:hAnsi="Courier New" w:cs="Courier New"/>
          <w:sz w:val="16"/>
          <w:szCs w:val="16"/>
          <w:lang w:val="en-US"/>
        </w:rPr>
        <w:t>set</w:t>
      </w:r>
      <w:r w:rsidRPr="00A111E0">
        <w:rPr>
          <w:rFonts w:ascii="Courier New" w:hAnsi="Courier New" w:cs="Courier New"/>
          <w:sz w:val="16"/>
          <w:szCs w:val="16"/>
          <w:lang w:val="en-US"/>
        </w:rPr>
        <w:t>_</w:t>
      </w:r>
      <w:r w:rsidRPr="0037726B">
        <w:rPr>
          <w:rFonts w:ascii="Courier New" w:hAnsi="Courier New" w:cs="Courier New"/>
          <w:sz w:val="16"/>
          <w:szCs w:val="16"/>
          <w:lang w:val="en-US"/>
        </w:rPr>
        <w:t>decision</w:t>
      </w:r>
      <w:proofErr w:type="spellEnd"/>
      <w:r w:rsidRPr="00A111E0">
        <w:rPr>
          <w:rFonts w:ascii="Courier New" w:hAnsi="Courier New" w:cs="Courier New"/>
          <w:sz w:val="16"/>
          <w:szCs w:val="16"/>
          <w:lang w:val="en-US"/>
        </w:rPr>
        <w:t xml:space="preserve">    ;</w:t>
      </w:r>
      <w:r w:rsidRPr="0037726B">
        <w:rPr>
          <w:rFonts w:ascii="Courier New" w:hAnsi="Courier New" w:cs="Courier New"/>
          <w:sz w:val="16"/>
          <w:szCs w:val="16"/>
        </w:rPr>
        <w:t>переключать</w:t>
      </w:r>
      <w:r w:rsidRPr="00A111E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37726B">
        <w:rPr>
          <w:rFonts w:ascii="Courier New" w:hAnsi="Courier New" w:cs="Courier New"/>
          <w:sz w:val="16"/>
          <w:szCs w:val="16"/>
        </w:rPr>
        <w:t>ли</w:t>
      </w:r>
      <w:r w:rsidRPr="00A111E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37726B">
        <w:rPr>
          <w:rFonts w:ascii="Courier New" w:hAnsi="Courier New" w:cs="Courier New"/>
          <w:sz w:val="16"/>
          <w:szCs w:val="16"/>
        </w:rPr>
        <w:t>настройки</w:t>
      </w:r>
      <w:r w:rsidRPr="00A111E0">
        <w:rPr>
          <w:rFonts w:ascii="Courier New" w:hAnsi="Courier New" w:cs="Courier New"/>
          <w:sz w:val="16"/>
          <w:szCs w:val="16"/>
          <w:lang w:val="en-US"/>
        </w:rPr>
        <w:t>?</w:t>
      </w:r>
    </w:p>
    <w:p w14:paraId="2775768A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A111E0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  <w:lang w:val="en-US"/>
        </w:rPr>
        <w:t>rjmp</w:t>
      </w:r>
      <w:proofErr w:type="spellEnd"/>
      <w:r w:rsidRPr="0037726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37726B">
        <w:rPr>
          <w:rFonts w:ascii="Courier New" w:hAnsi="Courier New" w:cs="Courier New"/>
          <w:sz w:val="16"/>
          <w:szCs w:val="16"/>
          <w:lang w:val="en-US"/>
        </w:rPr>
        <w:t>lights_decision</w:t>
      </w:r>
      <w:proofErr w:type="spellEnd"/>
      <w:r w:rsidRPr="0037726B">
        <w:rPr>
          <w:rFonts w:ascii="Courier New" w:hAnsi="Courier New" w:cs="Courier New"/>
          <w:sz w:val="16"/>
          <w:szCs w:val="16"/>
          <w:lang w:val="en-US"/>
        </w:rPr>
        <w:t xml:space="preserve"> ;</w:t>
      </w:r>
      <w:r w:rsidRPr="0037726B">
        <w:rPr>
          <w:rFonts w:ascii="Courier New" w:hAnsi="Courier New" w:cs="Courier New"/>
          <w:sz w:val="16"/>
          <w:szCs w:val="16"/>
        </w:rPr>
        <w:t>переключать</w:t>
      </w:r>
      <w:r w:rsidRPr="0037726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37726B">
        <w:rPr>
          <w:rFonts w:ascii="Courier New" w:hAnsi="Courier New" w:cs="Courier New"/>
          <w:sz w:val="16"/>
          <w:szCs w:val="16"/>
        </w:rPr>
        <w:t>ли</w:t>
      </w:r>
      <w:r w:rsidRPr="0037726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37726B">
        <w:rPr>
          <w:rFonts w:ascii="Courier New" w:hAnsi="Courier New" w:cs="Courier New"/>
          <w:sz w:val="16"/>
          <w:szCs w:val="16"/>
        </w:rPr>
        <w:t>гирлянду</w:t>
      </w:r>
      <w:r w:rsidRPr="0037726B">
        <w:rPr>
          <w:rFonts w:ascii="Courier New" w:hAnsi="Courier New" w:cs="Courier New"/>
          <w:sz w:val="16"/>
          <w:szCs w:val="16"/>
          <w:lang w:val="en-US"/>
        </w:rPr>
        <w:t>?</w:t>
      </w:r>
    </w:p>
    <w:p w14:paraId="60514D9E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14:paraId="2A1B9D29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>INT_0:</w:t>
      </w:r>
    </w:p>
    <w:p w14:paraId="006903EB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  <w:t>in R2, SREG</w:t>
      </w:r>
    </w:p>
    <w:p w14:paraId="57C7EF90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  <w:lang w:val="en-US"/>
        </w:rPr>
        <w:t>ldi</w:t>
      </w:r>
      <w:proofErr w:type="spellEnd"/>
      <w:r w:rsidRPr="0037726B">
        <w:rPr>
          <w:rFonts w:ascii="Courier New" w:hAnsi="Courier New" w:cs="Courier New"/>
          <w:sz w:val="16"/>
          <w:szCs w:val="16"/>
          <w:lang w:val="en-US"/>
        </w:rPr>
        <w:t xml:space="preserve"> R26, 1</w:t>
      </w:r>
    </w:p>
    <w:p w14:paraId="2C3E5310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  <w:lang w:val="en-US"/>
        </w:rPr>
        <w:t>cpse</w:t>
      </w:r>
      <w:proofErr w:type="spellEnd"/>
      <w:r w:rsidRPr="0037726B">
        <w:rPr>
          <w:rFonts w:ascii="Courier New" w:hAnsi="Courier New" w:cs="Courier New"/>
          <w:sz w:val="16"/>
          <w:szCs w:val="16"/>
          <w:lang w:val="en-US"/>
        </w:rPr>
        <w:t xml:space="preserve"> R20, R26</w:t>
      </w:r>
    </w:p>
    <w:p w14:paraId="6E055651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  <w:lang w:val="en-US"/>
        </w:rPr>
        <w:t>rjmp</w:t>
      </w:r>
      <w:proofErr w:type="spellEnd"/>
      <w:r w:rsidRPr="0037726B">
        <w:rPr>
          <w:rFonts w:ascii="Courier New" w:hAnsi="Courier New" w:cs="Courier New"/>
          <w:sz w:val="16"/>
          <w:szCs w:val="16"/>
          <w:lang w:val="en-US"/>
        </w:rPr>
        <w:t xml:space="preserve"> lights</w:t>
      </w:r>
    </w:p>
    <w:p w14:paraId="5DCD4288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  <w:lang w:val="en-US"/>
        </w:rPr>
        <w:t>rjmp</w:t>
      </w:r>
      <w:proofErr w:type="spellEnd"/>
      <w:r w:rsidRPr="0037726B">
        <w:rPr>
          <w:rFonts w:ascii="Courier New" w:hAnsi="Courier New" w:cs="Courier New"/>
          <w:sz w:val="16"/>
          <w:szCs w:val="16"/>
          <w:lang w:val="en-US"/>
        </w:rPr>
        <w:t xml:space="preserve"> settings</w:t>
      </w:r>
    </w:p>
    <w:p w14:paraId="267E44D5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</w:r>
    </w:p>
    <w:p w14:paraId="552368A8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>INT_1:</w:t>
      </w:r>
    </w:p>
    <w:p w14:paraId="4A72E799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  <w:t>in R2, SREG</w:t>
      </w:r>
    </w:p>
    <w:p w14:paraId="352BA802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  <w:lang w:val="en-US"/>
        </w:rPr>
        <w:t>sbrc</w:t>
      </w:r>
      <w:proofErr w:type="spellEnd"/>
      <w:r w:rsidRPr="0037726B">
        <w:rPr>
          <w:rFonts w:ascii="Courier New" w:hAnsi="Courier New" w:cs="Courier New"/>
          <w:sz w:val="16"/>
          <w:szCs w:val="16"/>
          <w:lang w:val="en-US"/>
        </w:rPr>
        <w:t xml:space="preserve"> R20, 0</w:t>
      </w:r>
    </w:p>
    <w:p w14:paraId="66D91CE1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  <w:lang w:val="en-US"/>
        </w:rPr>
        <w:t>rjmp</w:t>
      </w:r>
      <w:proofErr w:type="spellEnd"/>
      <w:r w:rsidRPr="0037726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37726B">
        <w:rPr>
          <w:rFonts w:ascii="Courier New" w:hAnsi="Courier New" w:cs="Courier New"/>
          <w:sz w:val="16"/>
          <w:szCs w:val="16"/>
          <w:lang w:val="en-US"/>
        </w:rPr>
        <w:t>out_of_interrupt</w:t>
      </w:r>
      <w:proofErr w:type="spellEnd"/>
    </w:p>
    <w:p w14:paraId="3235E0DF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</w:r>
    </w:p>
    <w:p w14:paraId="58008B86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</w:rPr>
        <w:t>sbrc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R20, 1</w:t>
      </w:r>
    </w:p>
    <w:p w14:paraId="27F57C95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</w:rPr>
        <w:t>rjmp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726B">
        <w:rPr>
          <w:rFonts w:ascii="Courier New" w:hAnsi="Courier New" w:cs="Courier New"/>
          <w:sz w:val="16"/>
          <w:szCs w:val="16"/>
        </w:rPr>
        <w:t>change_to_h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 ;Если сейчас идет вывод h, то надо выводить р</w:t>
      </w:r>
    </w:p>
    <w:p w14:paraId="0FB91EFF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</w:p>
    <w:p w14:paraId="4BE6DF53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  <w:lang w:val="en-US"/>
        </w:rPr>
        <w:t>ldi</w:t>
      </w:r>
      <w:proofErr w:type="spellEnd"/>
      <w:r w:rsidRPr="0037726B">
        <w:rPr>
          <w:rFonts w:ascii="Courier New" w:hAnsi="Courier New" w:cs="Courier New"/>
          <w:sz w:val="16"/>
          <w:szCs w:val="16"/>
          <w:lang w:val="en-US"/>
        </w:rPr>
        <w:t xml:space="preserve"> R20, 0b00000010</w:t>
      </w:r>
    </w:p>
    <w:p w14:paraId="73123FF3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  <w:t>out SREG, R2</w:t>
      </w:r>
    </w:p>
    <w:p w14:paraId="1E2C5473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  <w:lang w:val="en-US"/>
        </w:rPr>
        <w:t>reti</w:t>
      </w:r>
      <w:proofErr w:type="spellEnd"/>
    </w:p>
    <w:p w14:paraId="25B08D54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</w:r>
    </w:p>
    <w:p w14:paraId="012AA949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>INT_ADC:</w:t>
      </w:r>
    </w:p>
    <w:p w14:paraId="5CACF9DC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  <w:t>in R2, SREG</w:t>
      </w:r>
    </w:p>
    <w:p w14:paraId="72FA4A6E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37726B">
        <w:rPr>
          <w:rFonts w:ascii="Courier New" w:hAnsi="Courier New" w:cs="Courier New"/>
          <w:sz w:val="16"/>
          <w:szCs w:val="16"/>
        </w:rPr>
        <w:t>sbrc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R20, 0   ;Если нулевой бит очищен, пропустить следующую команду. То есть в режиме гирлянды мы игнорируем прерывание.</w:t>
      </w:r>
    </w:p>
    <w:p w14:paraId="07065DA4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37726B">
        <w:rPr>
          <w:rFonts w:ascii="Courier New" w:hAnsi="Courier New" w:cs="Courier New"/>
          <w:sz w:val="16"/>
          <w:szCs w:val="16"/>
        </w:rPr>
        <w:t>rjmp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726B">
        <w:rPr>
          <w:rFonts w:ascii="Courier New" w:hAnsi="Courier New" w:cs="Courier New"/>
          <w:sz w:val="16"/>
          <w:szCs w:val="16"/>
        </w:rPr>
        <w:t>out_of_interrupt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ab/>
      </w:r>
      <w:r w:rsidRPr="0037726B">
        <w:rPr>
          <w:rFonts w:ascii="Courier New" w:hAnsi="Courier New" w:cs="Courier New"/>
          <w:sz w:val="16"/>
          <w:szCs w:val="16"/>
        </w:rPr>
        <w:tab/>
      </w:r>
    </w:p>
    <w:p w14:paraId="1A4323D6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37726B">
        <w:rPr>
          <w:rFonts w:ascii="Courier New" w:hAnsi="Courier New" w:cs="Courier New"/>
          <w:sz w:val="16"/>
          <w:szCs w:val="16"/>
        </w:rPr>
        <w:t>in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R26, ADCH</w:t>
      </w:r>
      <w:r w:rsidRPr="0037726B">
        <w:rPr>
          <w:rFonts w:ascii="Courier New" w:hAnsi="Courier New" w:cs="Courier New"/>
          <w:sz w:val="16"/>
          <w:szCs w:val="16"/>
        </w:rPr>
        <w:tab/>
        <w:t>;Считать значение из АЦП</w:t>
      </w:r>
    </w:p>
    <w:p w14:paraId="1CC2989E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</w:rPr>
        <w:tab/>
      </w:r>
      <w:r w:rsidRPr="0037726B">
        <w:rPr>
          <w:rFonts w:ascii="Courier New" w:hAnsi="Courier New" w:cs="Courier New"/>
          <w:sz w:val="16"/>
          <w:szCs w:val="16"/>
          <w:lang w:val="en-US"/>
        </w:rPr>
        <w:t>out OCR2, R26</w:t>
      </w:r>
    </w:p>
    <w:p w14:paraId="7065B100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  <w:t xml:space="preserve">out OCR1BL, R26  </w:t>
      </w:r>
    </w:p>
    <w:p w14:paraId="08443168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37726B">
        <w:rPr>
          <w:rFonts w:ascii="Courier New" w:hAnsi="Courier New" w:cs="Courier New"/>
          <w:sz w:val="16"/>
          <w:szCs w:val="16"/>
        </w:rPr>
        <w:t>sbrc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R20, 1   ;Если первый бит очищен, пропустить следующую команду. То есть в режиме настройки h мы игнорируем переход в </w:t>
      </w:r>
      <w:proofErr w:type="spellStart"/>
      <w:r w:rsidRPr="0037726B">
        <w:rPr>
          <w:rFonts w:ascii="Courier New" w:hAnsi="Courier New" w:cs="Courier New"/>
          <w:sz w:val="16"/>
          <w:szCs w:val="16"/>
        </w:rPr>
        <w:t>change_p_value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>.</w:t>
      </w:r>
    </w:p>
    <w:p w14:paraId="3B28258B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37726B">
        <w:rPr>
          <w:rFonts w:ascii="Courier New" w:hAnsi="Courier New" w:cs="Courier New"/>
          <w:sz w:val="16"/>
          <w:szCs w:val="16"/>
        </w:rPr>
        <w:t>rjmp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726B">
        <w:rPr>
          <w:rFonts w:ascii="Courier New" w:hAnsi="Courier New" w:cs="Courier New"/>
          <w:sz w:val="16"/>
          <w:szCs w:val="16"/>
        </w:rPr>
        <w:t>change_p_value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ab/>
        <w:t>;Определяем, какую именно переменную надо корректировать.</w:t>
      </w:r>
    </w:p>
    <w:p w14:paraId="0E351945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</w:rPr>
        <w:t>rjmp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726B">
        <w:rPr>
          <w:rFonts w:ascii="Courier New" w:hAnsi="Courier New" w:cs="Courier New"/>
          <w:sz w:val="16"/>
          <w:szCs w:val="16"/>
        </w:rPr>
        <w:t>change_h_value</w:t>
      </w:r>
      <w:proofErr w:type="spellEnd"/>
    </w:p>
    <w:p w14:paraId="26172264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</w:p>
    <w:p w14:paraId="608F2440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>; ВСЯ РАБОТА С ГИРЛЯНДОЙ: РАСЧЕТ СДВИГА, РАСЧЕТ ПОРТА ВЫВОДА, РАСЧЕТ ПОДОБНЫХ ПАРАМЕТРОВ</w:t>
      </w:r>
    </w:p>
    <w:p w14:paraId="6E6EA7DA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</w:p>
    <w:p w14:paraId="262A5906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37726B">
        <w:rPr>
          <w:rFonts w:ascii="Courier New" w:hAnsi="Courier New" w:cs="Courier New"/>
          <w:sz w:val="16"/>
          <w:szCs w:val="16"/>
          <w:lang w:val="en-US"/>
        </w:rPr>
        <w:t>lights_decision</w:t>
      </w:r>
      <w:proofErr w:type="spellEnd"/>
      <w:r w:rsidRPr="0037726B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41A5F45A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  <w:t>dec R25</w:t>
      </w:r>
    </w:p>
    <w:p w14:paraId="169BEAE1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  <w:t>cpi R25, 0</w:t>
      </w:r>
    </w:p>
    <w:p w14:paraId="768E6678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  <w:lang w:val="en-US"/>
        </w:rPr>
        <w:t>brne</w:t>
      </w:r>
      <w:proofErr w:type="spellEnd"/>
      <w:r w:rsidRPr="0037726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37726B">
        <w:rPr>
          <w:rFonts w:ascii="Courier New" w:hAnsi="Courier New" w:cs="Courier New"/>
          <w:sz w:val="16"/>
          <w:szCs w:val="16"/>
          <w:lang w:val="en-US"/>
        </w:rPr>
        <w:t>out_of_interrupt</w:t>
      </w:r>
      <w:proofErr w:type="spellEnd"/>
    </w:p>
    <w:p w14:paraId="4FFDF44A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  <w:lang w:val="en-US"/>
        </w:rPr>
        <w:t>ldi</w:t>
      </w:r>
      <w:proofErr w:type="spellEnd"/>
      <w:r w:rsidRPr="0037726B">
        <w:rPr>
          <w:rFonts w:ascii="Courier New" w:hAnsi="Courier New" w:cs="Courier New"/>
          <w:sz w:val="16"/>
          <w:szCs w:val="16"/>
          <w:lang w:val="en-US"/>
        </w:rPr>
        <w:t xml:space="preserve"> R25, 70</w:t>
      </w:r>
    </w:p>
    <w:p w14:paraId="5C91ADE5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  <w:t>dec R21</w:t>
      </w:r>
    </w:p>
    <w:p w14:paraId="5BC9236D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  <w:t>cpi R21, 0</w:t>
      </w:r>
    </w:p>
    <w:p w14:paraId="4E60E264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  <w:lang w:val="en-US"/>
        </w:rPr>
        <w:t>breq</w:t>
      </w:r>
      <w:proofErr w:type="spellEnd"/>
      <w:r w:rsidRPr="0037726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37726B">
        <w:rPr>
          <w:rFonts w:ascii="Courier New" w:hAnsi="Courier New" w:cs="Courier New"/>
          <w:sz w:val="16"/>
          <w:szCs w:val="16"/>
          <w:lang w:val="en-US"/>
        </w:rPr>
        <w:t>change_lights</w:t>
      </w:r>
      <w:proofErr w:type="spellEnd"/>
    </w:p>
    <w:p w14:paraId="75D9EF57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  <w:t>out SREG, R2</w:t>
      </w:r>
    </w:p>
    <w:p w14:paraId="44BFD4B7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  <w:lang w:val="en-US"/>
        </w:rPr>
        <w:t>reti</w:t>
      </w:r>
      <w:proofErr w:type="spellEnd"/>
    </w:p>
    <w:p w14:paraId="0E5050EB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14:paraId="3A3CF215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37726B">
        <w:rPr>
          <w:rFonts w:ascii="Courier New" w:hAnsi="Courier New" w:cs="Courier New"/>
          <w:sz w:val="16"/>
          <w:szCs w:val="16"/>
          <w:lang w:val="en-US"/>
        </w:rPr>
        <w:t>out_of_interrupt</w:t>
      </w:r>
      <w:proofErr w:type="spellEnd"/>
      <w:r w:rsidRPr="0037726B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4F1FD7A2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  <w:t>out SREG, R2</w:t>
      </w:r>
    </w:p>
    <w:p w14:paraId="13A0510C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  <w:lang w:val="en-US"/>
        </w:rPr>
        <w:t>reti</w:t>
      </w:r>
      <w:proofErr w:type="spellEnd"/>
    </w:p>
    <w:p w14:paraId="0852021E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14:paraId="4D27FAAF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37726B">
        <w:rPr>
          <w:rFonts w:ascii="Courier New" w:hAnsi="Courier New" w:cs="Courier New"/>
          <w:sz w:val="16"/>
          <w:szCs w:val="16"/>
          <w:lang w:val="en-US"/>
        </w:rPr>
        <w:t>change_lights</w:t>
      </w:r>
      <w:proofErr w:type="spellEnd"/>
      <w:r w:rsidRPr="0037726B">
        <w:rPr>
          <w:rFonts w:ascii="Courier New" w:hAnsi="Courier New" w:cs="Courier New"/>
          <w:sz w:val="16"/>
          <w:szCs w:val="16"/>
          <w:lang w:val="en-US"/>
        </w:rPr>
        <w:t xml:space="preserve">: </w:t>
      </w:r>
    </w:p>
    <w:p w14:paraId="11C8F7D9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  <w:lang w:val="en-US"/>
        </w:rPr>
        <w:t>rcall</w:t>
      </w:r>
      <w:proofErr w:type="spellEnd"/>
      <w:r w:rsidRPr="0037726B">
        <w:rPr>
          <w:rFonts w:ascii="Courier New" w:hAnsi="Courier New" w:cs="Courier New"/>
          <w:sz w:val="16"/>
          <w:szCs w:val="16"/>
          <w:lang w:val="en-US"/>
        </w:rPr>
        <w:t xml:space="preserve"> fill_r21</w:t>
      </w:r>
    </w:p>
    <w:p w14:paraId="65D9055D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  <w:t xml:space="preserve">cpi R19, 0  </w:t>
      </w:r>
    </w:p>
    <w:p w14:paraId="51AFB034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  <w:lang w:val="en-US"/>
        </w:rPr>
        <w:t>breq</w:t>
      </w:r>
      <w:proofErr w:type="spellEnd"/>
      <w:r w:rsidRPr="0037726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37726B">
        <w:rPr>
          <w:rFonts w:ascii="Courier New" w:hAnsi="Courier New" w:cs="Courier New"/>
          <w:sz w:val="16"/>
          <w:szCs w:val="16"/>
          <w:lang w:val="en-US"/>
        </w:rPr>
        <w:t>out_of_interrupt</w:t>
      </w:r>
      <w:proofErr w:type="spellEnd"/>
    </w:p>
    <w:p w14:paraId="5C07988D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  <w:lang w:val="en-US"/>
        </w:rPr>
        <w:t>ldi</w:t>
      </w:r>
      <w:proofErr w:type="spellEnd"/>
      <w:r w:rsidRPr="0037726B">
        <w:rPr>
          <w:rFonts w:ascii="Courier New" w:hAnsi="Courier New" w:cs="Courier New"/>
          <w:sz w:val="16"/>
          <w:szCs w:val="16"/>
          <w:lang w:val="en-US"/>
        </w:rPr>
        <w:t xml:space="preserve"> R16, 0</w:t>
      </w:r>
    </w:p>
    <w:p w14:paraId="2A743503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  <w:t>out PORTA, R16</w:t>
      </w:r>
    </w:p>
    <w:p w14:paraId="47227B1F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  <w:t>out PORTB, R16</w:t>
      </w:r>
    </w:p>
    <w:p w14:paraId="10DA3599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  <w:t xml:space="preserve">out PORTC, R16 </w:t>
      </w:r>
    </w:p>
    <w:p w14:paraId="1E46E030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  <w:t>mov R16, R19</w:t>
      </w:r>
    </w:p>
    <w:p w14:paraId="20134E5B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  <w:lang w:val="en-US"/>
        </w:rPr>
        <w:t>rcall</w:t>
      </w:r>
      <w:proofErr w:type="spellEnd"/>
      <w:r w:rsidRPr="0037726B">
        <w:rPr>
          <w:rFonts w:ascii="Courier New" w:hAnsi="Courier New" w:cs="Courier New"/>
          <w:sz w:val="16"/>
          <w:szCs w:val="16"/>
          <w:lang w:val="en-US"/>
        </w:rPr>
        <w:t xml:space="preserve"> absolute_value_r16</w:t>
      </w:r>
    </w:p>
    <w:p w14:paraId="1FB1C663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>circle:</w:t>
      </w:r>
    </w:p>
    <w:p w14:paraId="021488D4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  <w:lang w:val="en-US"/>
        </w:rPr>
        <w:t>rcall</w:t>
      </w:r>
      <w:proofErr w:type="spellEnd"/>
      <w:r w:rsidRPr="0037726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37726B">
        <w:rPr>
          <w:rFonts w:ascii="Courier New" w:hAnsi="Courier New" w:cs="Courier New"/>
          <w:sz w:val="16"/>
          <w:szCs w:val="16"/>
          <w:lang w:val="en-US"/>
        </w:rPr>
        <w:t>shift_lights</w:t>
      </w:r>
      <w:proofErr w:type="spellEnd"/>
    </w:p>
    <w:p w14:paraId="68D1DDB8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  <w:t xml:space="preserve">dec R16  </w:t>
      </w:r>
    </w:p>
    <w:p w14:paraId="5633B83B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  <w:lang w:val="en-US"/>
        </w:rPr>
        <w:t>brne</w:t>
      </w:r>
      <w:proofErr w:type="spellEnd"/>
      <w:r w:rsidRPr="0037726B">
        <w:rPr>
          <w:rFonts w:ascii="Courier New" w:hAnsi="Courier New" w:cs="Courier New"/>
          <w:sz w:val="16"/>
          <w:szCs w:val="16"/>
          <w:lang w:val="en-US"/>
        </w:rPr>
        <w:t xml:space="preserve"> circle</w:t>
      </w:r>
    </w:p>
    <w:p w14:paraId="192F9EDB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  <w:lang w:val="en-US"/>
        </w:rPr>
        <w:t>rjmp</w:t>
      </w:r>
      <w:proofErr w:type="spellEnd"/>
      <w:r w:rsidRPr="0037726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37726B">
        <w:rPr>
          <w:rFonts w:ascii="Courier New" w:hAnsi="Courier New" w:cs="Courier New"/>
          <w:sz w:val="16"/>
          <w:szCs w:val="16"/>
          <w:lang w:val="en-US"/>
        </w:rPr>
        <w:t>print_lights</w:t>
      </w:r>
      <w:proofErr w:type="spellEnd"/>
    </w:p>
    <w:p w14:paraId="52EDEEDB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</w:r>
    </w:p>
    <w:p w14:paraId="0CF12359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>fill_r21:</w:t>
      </w:r>
    </w:p>
    <w:p w14:paraId="19E5D45E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proofErr w:type="spellStart"/>
      <w:r w:rsidRPr="0037726B">
        <w:rPr>
          <w:rFonts w:ascii="Courier New" w:hAnsi="Courier New" w:cs="Courier New"/>
          <w:sz w:val="16"/>
          <w:szCs w:val="16"/>
        </w:rPr>
        <w:t>mov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R16, R18  ;m = 8*(16-р): раз в m прерываний от таймера 2 будет случаться переключение гирлянды</w:t>
      </w:r>
    </w:p>
    <w:p w14:paraId="2110D51F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  <w:lang w:val="en-US"/>
        </w:rPr>
        <w:t>ldi</w:t>
      </w:r>
      <w:proofErr w:type="spellEnd"/>
      <w:r w:rsidRPr="0037726B">
        <w:rPr>
          <w:rFonts w:ascii="Courier New" w:hAnsi="Courier New" w:cs="Courier New"/>
          <w:sz w:val="16"/>
          <w:szCs w:val="16"/>
          <w:lang w:val="en-US"/>
        </w:rPr>
        <w:t xml:space="preserve"> R22, 16</w:t>
      </w:r>
    </w:p>
    <w:p w14:paraId="1DCCB7DE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  <w:t>sub R22, R16</w:t>
      </w:r>
    </w:p>
    <w:p w14:paraId="51B67C90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  <w:lang w:val="en-US"/>
        </w:rPr>
        <w:t>ldi</w:t>
      </w:r>
      <w:proofErr w:type="spellEnd"/>
      <w:r w:rsidRPr="0037726B">
        <w:rPr>
          <w:rFonts w:ascii="Courier New" w:hAnsi="Courier New" w:cs="Courier New"/>
          <w:sz w:val="16"/>
          <w:szCs w:val="16"/>
          <w:lang w:val="en-US"/>
        </w:rPr>
        <w:t xml:space="preserve"> R16, 8</w:t>
      </w:r>
    </w:p>
    <w:p w14:paraId="60D59400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  <w:lang w:val="en-US"/>
        </w:rPr>
        <w:t>mul</w:t>
      </w:r>
      <w:proofErr w:type="spellEnd"/>
      <w:r w:rsidRPr="0037726B">
        <w:rPr>
          <w:rFonts w:ascii="Courier New" w:hAnsi="Courier New" w:cs="Courier New"/>
          <w:sz w:val="16"/>
          <w:szCs w:val="16"/>
          <w:lang w:val="en-US"/>
        </w:rPr>
        <w:t xml:space="preserve"> R16, R22</w:t>
      </w:r>
    </w:p>
    <w:p w14:paraId="7C9BAF38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  <w:t>mov R21, R0</w:t>
      </w:r>
    </w:p>
    <w:p w14:paraId="7B9DF4C5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  <w:t>ret</w:t>
      </w:r>
    </w:p>
    <w:p w14:paraId="75C42C77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14:paraId="01EAB7A9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>absolute_value_r16:</w:t>
      </w:r>
    </w:p>
    <w:p w14:paraId="24948D90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  <w:lang w:val="en-US"/>
        </w:rPr>
        <w:t>sbrs</w:t>
      </w:r>
      <w:proofErr w:type="spellEnd"/>
      <w:r w:rsidRPr="00A111E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37726B">
        <w:rPr>
          <w:rFonts w:ascii="Courier New" w:hAnsi="Courier New" w:cs="Courier New"/>
          <w:sz w:val="16"/>
          <w:szCs w:val="16"/>
          <w:lang w:val="en-US"/>
        </w:rPr>
        <w:t>R</w:t>
      </w:r>
      <w:r w:rsidRPr="00A111E0">
        <w:rPr>
          <w:rFonts w:ascii="Courier New" w:hAnsi="Courier New" w:cs="Courier New"/>
          <w:sz w:val="16"/>
          <w:szCs w:val="16"/>
          <w:lang w:val="en-US"/>
        </w:rPr>
        <w:t>16, 7  ;</w:t>
      </w:r>
      <w:r w:rsidRPr="0037726B">
        <w:rPr>
          <w:rFonts w:ascii="Courier New" w:hAnsi="Courier New" w:cs="Courier New"/>
          <w:sz w:val="16"/>
          <w:szCs w:val="16"/>
        </w:rPr>
        <w:t>пропуск</w:t>
      </w:r>
      <w:r w:rsidRPr="00A111E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37726B">
        <w:rPr>
          <w:rFonts w:ascii="Courier New" w:hAnsi="Courier New" w:cs="Courier New"/>
          <w:sz w:val="16"/>
          <w:szCs w:val="16"/>
        </w:rPr>
        <w:t>если</w:t>
      </w:r>
      <w:r w:rsidRPr="00A111E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37726B">
        <w:rPr>
          <w:rFonts w:ascii="Courier New" w:hAnsi="Courier New" w:cs="Courier New"/>
          <w:sz w:val="16"/>
          <w:szCs w:val="16"/>
        </w:rPr>
        <w:t>бит</w:t>
      </w:r>
      <w:r w:rsidRPr="00A111E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37726B">
        <w:rPr>
          <w:rFonts w:ascii="Courier New" w:hAnsi="Courier New" w:cs="Courier New"/>
          <w:sz w:val="16"/>
          <w:szCs w:val="16"/>
        </w:rPr>
        <w:t>установлен</w:t>
      </w:r>
      <w:r w:rsidRPr="00A111E0">
        <w:rPr>
          <w:rFonts w:ascii="Courier New" w:hAnsi="Courier New" w:cs="Courier New"/>
          <w:sz w:val="16"/>
          <w:szCs w:val="16"/>
          <w:lang w:val="en-US"/>
        </w:rPr>
        <w:t xml:space="preserve">. </w:t>
      </w:r>
      <w:r w:rsidRPr="0037726B">
        <w:rPr>
          <w:rFonts w:ascii="Courier New" w:hAnsi="Courier New" w:cs="Courier New"/>
          <w:sz w:val="16"/>
          <w:szCs w:val="16"/>
        </w:rPr>
        <w:t>Если 7ой бит установлен, значит, R16 &lt; 0, значит, не надо возвращаться (следующая команда не выполняется)</w:t>
      </w:r>
    </w:p>
    <w:p w14:paraId="72078582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</w:rPr>
        <w:tab/>
      </w:r>
      <w:r w:rsidRPr="0037726B">
        <w:rPr>
          <w:rFonts w:ascii="Courier New" w:hAnsi="Courier New" w:cs="Courier New"/>
          <w:sz w:val="16"/>
          <w:szCs w:val="16"/>
          <w:lang w:val="en-US"/>
        </w:rPr>
        <w:t>ret</w:t>
      </w:r>
    </w:p>
    <w:p w14:paraId="2599C5E9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  <w:lang w:val="en-US"/>
        </w:rPr>
        <w:t>ldi</w:t>
      </w:r>
      <w:proofErr w:type="spellEnd"/>
      <w:r w:rsidRPr="0037726B">
        <w:rPr>
          <w:rFonts w:ascii="Courier New" w:hAnsi="Courier New" w:cs="Courier New"/>
          <w:sz w:val="16"/>
          <w:szCs w:val="16"/>
          <w:lang w:val="en-US"/>
        </w:rPr>
        <w:t xml:space="preserve"> R22, -1</w:t>
      </w:r>
    </w:p>
    <w:p w14:paraId="174A54E3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  <w:lang w:val="en-US"/>
        </w:rPr>
        <w:t>muls</w:t>
      </w:r>
      <w:proofErr w:type="spellEnd"/>
      <w:r w:rsidRPr="0037726B">
        <w:rPr>
          <w:rFonts w:ascii="Courier New" w:hAnsi="Courier New" w:cs="Courier New"/>
          <w:sz w:val="16"/>
          <w:szCs w:val="16"/>
          <w:lang w:val="en-US"/>
        </w:rPr>
        <w:t xml:space="preserve"> R16, R22</w:t>
      </w:r>
    </w:p>
    <w:p w14:paraId="19A748C2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  <w:lang w:val="en-US"/>
        </w:rPr>
        <w:t>clr</w:t>
      </w:r>
      <w:proofErr w:type="spellEnd"/>
      <w:r w:rsidRPr="0037726B">
        <w:rPr>
          <w:rFonts w:ascii="Courier New" w:hAnsi="Courier New" w:cs="Courier New"/>
          <w:sz w:val="16"/>
          <w:szCs w:val="16"/>
          <w:lang w:val="en-US"/>
        </w:rPr>
        <w:t xml:space="preserve"> R1</w:t>
      </w:r>
    </w:p>
    <w:p w14:paraId="419EE81C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  <w:t xml:space="preserve">mov R16, R0  </w:t>
      </w:r>
    </w:p>
    <w:p w14:paraId="083B4567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  <w:lang w:val="en-US"/>
        </w:rPr>
        <w:t>clr</w:t>
      </w:r>
      <w:proofErr w:type="spellEnd"/>
      <w:r w:rsidRPr="0037726B">
        <w:rPr>
          <w:rFonts w:ascii="Courier New" w:hAnsi="Courier New" w:cs="Courier New"/>
          <w:sz w:val="16"/>
          <w:szCs w:val="16"/>
          <w:lang w:val="en-US"/>
        </w:rPr>
        <w:t xml:space="preserve"> R0</w:t>
      </w:r>
    </w:p>
    <w:p w14:paraId="64E241FA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  <w:t>ret</w:t>
      </w:r>
    </w:p>
    <w:p w14:paraId="570A118D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14:paraId="3850201F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37726B">
        <w:rPr>
          <w:rFonts w:ascii="Courier New" w:hAnsi="Courier New" w:cs="Courier New"/>
          <w:sz w:val="16"/>
          <w:szCs w:val="16"/>
          <w:lang w:val="en-US"/>
        </w:rPr>
        <w:t>shift_lights</w:t>
      </w:r>
      <w:proofErr w:type="spellEnd"/>
      <w:r w:rsidRPr="0037726B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74ED0D31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  <w:t>cpi R19, 0</w:t>
      </w:r>
    </w:p>
    <w:p w14:paraId="451FF907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  <w:lang w:val="en-US"/>
        </w:rPr>
        <w:t>brlt</w:t>
      </w:r>
      <w:proofErr w:type="spellEnd"/>
      <w:r w:rsidRPr="0037726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37726B">
        <w:rPr>
          <w:rFonts w:ascii="Courier New" w:hAnsi="Courier New" w:cs="Courier New"/>
          <w:sz w:val="16"/>
          <w:szCs w:val="16"/>
          <w:lang w:val="en-US"/>
        </w:rPr>
        <w:t>shift_lights_negative</w:t>
      </w:r>
      <w:proofErr w:type="spellEnd"/>
      <w:r w:rsidRPr="0037726B">
        <w:rPr>
          <w:rFonts w:ascii="Courier New" w:hAnsi="Courier New" w:cs="Courier New"/>
          <w:sz w:val="16"/>
          <w:szCs w:val="16"/>
          <w:lang w:val="en-US"/>
        </w:rPr>
        <w:t xml:space="preserve"> ;</w:t>
      </w:r>
      <w:r w:rsidRPr="0037726B">
        <w:rPr>
          <w:rFonts w:ascii="Courier New" w:hAnsi="Courier New" w:cs="Courier New"/>
          <w:sz w:val="16"/>
          <w:szCs w:val="16"/>
        </w:rPr>
        <w:t>если</w:t>
      </w:r>
      <w:r w:rsidRPr="0037726B">
        <w:rPr>
          <w:rFonts w:ascii="Courier New" w:hAnsi="Courier New" w:cs="Courier New"/>
          <w:sz w:val="16"/>
          <w:szCs w:val="16"/>
          <w:lang w:val="en-US"/>
        </w:rPr>
        <w:t xml:space="preserve"> h </w:t>
      </w:r>
      <w:r w:rsidRPr="0037726B">
        <w:rPr>
          <w:rFonts w:ascii="Courier New" w:hAnsi="Courier New" w:cs="Courier New"/>
          <w:sz w:val="16"/>
          <w:szCs w:val="16"/>
        </w:rPr>
        <w:t>меньше</w:t>
      </w:r>
      <w:r w:rsidRPr="0037726B">
        <w:rPr>
          <w:rFonts w:ascii="Courier New" w:hAnsi="Courier New" w:cs="Courier New"/>
          <w:sz w:val="16"/>
          <w:szCs w:val="16"/>
          <w:lang w:val="en-US"/>
        </w:rPr>
        <w:t xml:space="preserve"> 0</w:t>
      </w:r>
    </w:p>
    <w:p w14:paraId="76A14E7E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</w:rPr>
        <w:t>lsl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R17</w:t>
      </w:r>
    </w:p>
    <w:p w14:paraId="254D2685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</w:rPr>
        <w:t>cpi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R17, 0</w:t>
      </w:r>
    </w:p>
    <w:p w14:paraId="1BCB81C7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</w:rPr>
        <w:t>breq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726B">
        <w:rPr>
          <w:rFonts w:ascii="Courier New" w:hAnsi="Courier New" w:cs="Courier New"/>
          <w:sz w:val="16"/>
          <w:szCs w:val="16"/>
        </w:rPr>
        <w:t>change_print_port_positive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 ;если </w:t>
      </w:r>
      <w:proofErr w:type="spellStart"/>
      <w:r w:rsidRPr="0037726B">
        <w:rPr>
          <w:rFonts w:ascii="Courier New" w:hAnsi="Courier New" w:cs="Courier New"/>
          <w:sz w:val="16"/>
          <w:szCs w:val="16"/>
        </w:rPr>
        <w:t>досдвигали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до обнуления, перескакиваем на следующий регистр</w:t>
      </w:r>
    </w:p>
    <w:p w14:paraId="693E7161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</w:rPr>
        <w:tab/>
      </w:r>
      <w:r w:rsidRPr="0037726B">
        <w:rPr>
          <w:rFonts w:ascii="Courier New" w:hAnsi="Courier New" w:cs="Courier New"/>
          <w:sz w:val="16"/>
          <w:szCs w:val="16"/>
          <w:lang w:val="en-US"/>
        </w:rPr>
        <w:t>ret</w:t>
      </w:r>
    </w:p>
    <w:p w14:paraId="1B907806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14:paraId="1059333B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37726B">
        <w:rPr>
          <w:rFonts w:ascii="Courier New" w:hAnsi="Courier New" w:cs="Courier New"/>
          <w:sz w:val="16"/>
          <w:szCs w:val="16"/>
          <w:lang w:val="en-US"/>
        </w:rPr>
        <w:t>shift_lights_negative</w:t>
      </w:r>
      <w:proofErr w:type="spellEnd"/>
      <w:r w:rsidRPr="0037726B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490F28FD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  <w:lang w:val="en-US"/>
        </w:rPr>
        <w:t>lsr</w:t>
      </w:r>
      <w:proofErr w:type="spellEnd"/>
      <w:r w:rsidRPr="0037726B">
        <w:rPr>
          <w:rFonts w:ascii="Courier New" w:hAnsi="Courier New" w:cs="Courier New"/>
          <w:sz w:val="16"/>
          <w:szCs w:val="16"/>
          <w:lang w:val="en-US"/>
        </w:rPr>
        <w:t xml:space="preserve"> R17</w:t>
      </w:r>
    </w:p>
    <w:p w14:paraId="65A4417B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  <w:t>cpi R17, 0</w:t>
      </w:r>
    </w:p>
    <w:p w14:paraId="69710823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  <w:lang w:val="en-US"/>
        </w:rPr>
        <w:t>breq</w:t>
      </w:r>
      <w:proofErr w:type="spellEnd"/>
      <w:r w:rsidRPr="0037726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37726B">
        <w:rPr>
          <w:rFonts w:ascii="Courier New" w:hAnsi="Courier New" w:cs="Courier New"/>
          <w:sz w:val="16"/>
          <w:szCs w:val="16"/>
          <w:lang w:val="en-US"/>
        </w:rPr>
        <w:t>change_print_port_negative</w:t>
      </w:r>
      <w:proofErr w:type="spellEnd"/>
    </w:p>
    <w:p w14:paraId="30521B9B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  <w:t>ret</w:t>
      </w:r>
    </w:p>
    <w:p w14:paraId="58F9CA92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14:paraId="01DD24E6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37726B">
        <w:rPr>
          <w:rFonts w:ascii="Courier New" w:hAnsi="Courier New" w:cs="Courier New"/>
          <w:sz w:val="16"/>
          <w:szCs w:val="16"/>
          <w:lang w:val="en-US"/>
        </w:rPr>
        <w:t>change_print_port_negative</w:t>
      </w:r>
      <w:proofErr w:type="spellEnd"/>
      <w:r w:rsidRPr="0037726B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1BDD4793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  <w:t>dec R23</w:t>
      </w:r>
    </w:p>
    <w:p w14:paraId="130F98D7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  <w:lang w:val="en-US"/>
        </w:rPr>
        <w:t>ldi</w:t>
      </w:r>
      <w:proofErr w:type="spellEnd"/>
      <w:r w:rsidRPr="0037726B">
        <w:rPr>
          <w:rFonts w:ascii="Courier New" w:hAnsi="Courier New" w:cs="Courier New"/>
          <w:sz w:val="16"/>
          <w:szCs w:val="16"/>
          <w:lang w:val="en-US"/>
        </w:rPr>
        <w:t xml:space="preserve"> R17, 0b10000000</w:t>
      </w:r>
    </w:p>
    <w:p w14:paraId="586730B1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  <w:lang w:val="en-US"/>
        </w:rPr>
        <w:t>ldi</w:t>
      </w:r>
      <w:proofErr w:type="spellEnd"/>
      <w:r w:rsidRPr="0037726B">
        <w:rPr>
          <w:rFonts w:ascii="Courier New" w:hAnsi="Courier New" w:cs="Courier New"/>
          <w:sz w:val="16"/>
          <w:szCs w:val="16"/>
          <w:lang w:val="en-US"/>
        </w:rPr>
        <w:t xml:space="preserve"> R26, 0</w:t>
      </w:r>
    </w:p>
    <w:p w14:paraId="09C3E62C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  <w:lang w:val="en-US"/>
        </w:rPr>
        <w:t>cpse</w:t>
      </w:r>
      <w:proofErr w:type="spellEnd"/>
      <w:r w:rsidRPr="0037726B">
        <w:rPr>
          <w:rFonts w:ascii="Courier New" w:hAnsi="Courier New" w:cs="Courier New"/>
          <w:sz w:val="16"/>
          <w:szCs w:val="16"/>
          <w:lang w:val="en-US"/>
        </w:rPr>
        <w:t xml:space="preserve"> R23, R26</w:t>
      </w:r>
    </w:p>
    <w:p w14:paraId="3B61E0BB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  <w:t>ret</w:t>
      </w:r>
    </w:p>
    <w:p w14:paraId="34F728FF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  <w:lang w:val="en-US"/>
        </w:rPr>
        <w:t>ldi</w:t>
      </w:r>
      <w:proofErr w:type="spellEnd"/>
      <w:r w:rsidRPr="0037726B">
        <w:rPr>
          <w:rFonts w:ascii="Courier New" w:hAnsi="Courier New" w:cs="Courier New"/>
          <w:sz w:val="16"/>
          <w:szCs w:val="16"/>
          <w:lang w:val="en-US"/>
        </w:rPr>
        <w:t xml:space="preserve"> R23, 3</w:t>
      </w:r>
    </w:p>
    <w:p w14:paraId="08EC87EC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  <w:t>ret</w:t>
      </w:r>
    </w:p>
    <w:p w14:paraId="75270E92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14:paraId="7666ECD3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37726B">
        <w:rPr>
          <w:rFonts w:ascii="Courier New" w:hAnsi="Courier New" w:cs="Courier New"/>
          <w:sz w:val="16"/>
          <w:szCs w:val="16"/>
          <w:lang w:val="en-US"/>
        </w:rPr>
        <w:t>change_print_port_positive</w:t>
      </w:r>
      <w:proofErr w:type="spellEnd"/>
      <w:r w:rsidRPr="0037726B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6598492B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inc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R23</w:t>
      </w:r>
    </w:p>
    <w:p w14:paraId="1E3BF3D4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ldi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R17, 1</w:t>
      </w:r>
    </w:p>
    <w:p w14:paraId="7D05D37E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ldi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R26, 4</w:t>
      </w:r>
    </w:p>
    <w:p w14:paraId="638F93EA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cpse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R26, R23</w:t>
      </w:r>
    </w:p>
    <w:p w14:paraId="162A5DB0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  <w:t>ret</w:t>
      </w:r>
    </w:p>
    <w:p w14:paraId="7258EF11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ldi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R23, 1</w:t>
      </w:r>
    </w:p>
    <w:p w14:paraId="58D85FFA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  <w:t>ret</w:t>
      </w:r>
    </w:p>
    <w:p w14:paraId="7FE6DCF2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</w:p>
    <w:p w14:paraId="56B73C07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>lights:</w:t>
      </w:r>
    </w:p>
    <w:p w14:paraId="4E86CC28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rcall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fill_r21</w:t>
      </w:r>
    </w:p>
    <w:p w14:paraId="2452FECA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ldi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R16, 0</w:t>
      </w:r>
    </w:p>
    <w:p w14:paraId="1F054036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  <w:t>out PORTA, R16</w:t>
      </w:r>
    </w:p>
    <w:p w14:paraId="277D0D45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  <w:t>out PORTB, R16</w:t>
      </w:r>
    </w:p>
    <w:p w14:paraId="0372C5A5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  <w:t>out PORTC, R16</w:t>
      </w:r>
    </w:p>
    <w:p w14:paraId="6514F98B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ldi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R20, 1  </w:t>
      </w:r>
    </w:p>
    <w:p w14:paraId="70B648F2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</w:rPr>
        <w:t>rjmp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726B">
        <w:rPr>
          <w:rFonts w:ascii="Courier New" w:hAnsi="Courier New" w:cs="Courier New"/>
          <w:sz w:val="16"/>
          <w:szCs w:val="16"/>
        </w:rPr>
        <w:t>print_lights</w:t>
      </w:r>
      <w:proofErr w:type="spellEnd"/>
    </w:p>
    <w:p w14:paraId="1C196AFF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</w:p>
    <w:p w14:paraId="162A6E83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>; ВСЕ ПРО РЕЖИМ НАСТРОЙКИ</w:t>
      </w:r>
    </w:p>
    <w:p w14:paraId="74DE6211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</w:p>
    <w:p w14:paraId="12651526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set_decision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:  </w:t>
      </w:r>
    </w:p>
    <w:p w14:paraId="4AE906BB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  <w:t>dec R25</w:t>
      </w:r>
    </w:p>
    <w:p w14:paraId="68B4090D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ldi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R26, 0</w:t>
      </w:r>
    </w:p>
    <w:p w14:paraId="5DCC1EBF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cpse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R25, R26</w:t>
      </w:r>
    </w:p>
    <w:p w14:paraId="7AC47C38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rjmp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out_of_interrupt</w:t>
      </w:r>
      <w:proofErr w:type="spellEnd"/>
    </w:p>
    <w:p w14:paraId="5EDE73B1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ldi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R25, 9</w:t>
      </w:r>
    </w:p>
    <w:p w14:paraId="1709372D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  <w:t>dec R24</w:t>
      </w:r>
    </w:p>
    <w:p w14:paraId="57968613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brne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set_continue</w:t>
      </w:r>
      <w:proofErr w:type="spellEnd"/>
    </w:p>
    <w:p w14:paraId="44A260BE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14:paraId="24662AB3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</w:rPr>
        <w:t>ldi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R24, 200   ;Если счетчик обнулился, возвращаем ему значение 200.</w:t>
      </w:r>
    </w:p>
    <w:p w14:paraId="7E80C80D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</w:rPr>
        <w:t>ldi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R26, 4</w:t>
      </w:r>
    </w:p>
    <w:p w14:paraId="2D878F50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</w:rPr>
        <w:t>sbrc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R20, 2    ;Смотрим, какой режим установлен, и меняем его.</w:t>
      </w:r>
    </w:p>
    <w:p w14:paraId="4491BBD1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ldi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R26, -4</w:t>
      </w:r>
    </w:p>
    <w:p w14:paraId="25DF0CE8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  <w:t>add R20, R26</w:t>
      </w:r>
    </w:p>
    <w:p w14:paraId="78FEDACC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14:paraId="641CBEFD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set_continue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3DD7EBEB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proofErr w:type="spellStart"/>
      <w:r w:rsidRPr="0037726B">
        <w:rPr>
          <w:rFonts w:ascii="Courier New" w:hAnsi="Courier New" w:cs="Courier New"/>
          <w:sz w:val="16"/>
          <w:szCs w:val="16"/>
        </w:rPr>
        <w:t>sbrc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R20, 2    ;Сморим, какой режим установлен.</w:t>
      </w:r>
    </w:p>
    <w:p w14:paraId="1F826174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</w:rPr>
        <w:t>rjmp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726B">
        <w:rPr>
          <w:rFonts w:ascii="Courier New" w:hAnsi="Courier New" w:cs="Courier New"/>
          <w:sz w:val="16"/>
          <w:szCs w:val="16"/>
        </w:rPr>
        <w:t>out_name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 ;Если установлен режим "выводить всё", то пропускаем эту строку. Иначе - сразу переходим к выводу названия.</w:t>
      </w:r>
    </w:p>
    <w:p w14:paraId="67E152C4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 xml:space="preserve"> </w:t>
      </w:r>
    </w:p>
    <w:p w14:paraId="4A3108D0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</w:rPr>
        <w:t>mov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R16, R19   ;Запомним значение параметра h.</w:t>
      </w:r>
    </w:p>
    <w:p w14:paraId="562BE4B5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</w:rPr>
        <w:t>sbrc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R20, 1    ;Какой параметр надо выводить?</w:t>
      </w:r>
    </w:p>
    <w:p w14:paraId="6CF1E917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</w:rPr>
        <w:t>mov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R16, R18   ;Если надо выводить h, то пропускаем эту команду. Иначе - запоминаем значение параметра p.</w:t>
      </w:r>
    </w:p>
    <w:p w14:paraId="1788026E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ab/>
      </w:r>
    </w:p>
    <w:p w14:paraId="57D1FF2A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</w:rPr>
        <w:t>sbic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PORTA, 3  ;Если выведено имя переменной,</w:t>
      </w:r>
    </w:p>
    <w:p w14:paraId="2E36D9DB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</w:rPr>
        <w:t>rjmp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726B">
        <w:rPr>
          <w:rFonts w:ascii="Courier New" w:hAnsi="Courier New" w:cs="Courier New"/>
          <w:sz w:val="16"/>
          <w:szCs w:val="16"/>
        </w:rPr>
        <w:t>out_sign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 ;то переходим к выводу знака (минус или ничего).</w:t>
      </w:r>
    </w:p>
    <w:p w14:paraId="09507A1B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</w:rPr>
        <w:t>sbic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PORTA, 1  ;Если выведен знак,</w:t>
      </w:r>
    </w:p>
    <w:p w14:paraId="6F692596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</w:rPr>
        <w:t>rjmp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726B">
        <w:rPr>
          <w:rFonts w:ascii="Courier New" w:hAnsi="Courier New" w:cs="Courier New"/>
          <w:sz w:val="16"/>
          <w:szCs w:val="16"/>
        </w:rPr>
        <w:t>out_value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;то переходим к выводу значения параметра.</w:t>
      </w:r>
    </w:p>
    <w:p w14:paraId="2FD3EC25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</w:rPr>
        <w:t>rjmp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726B">
        <w:rPr>
          <w:rFonts w:ascii="Courier New" w:hAnsi="Courier New" w:cs="Courier New"/>
          <w:sz w:val="16"/>
          <w:szCs w:val="16"/>
        </w:rPr>
        <w:t>out_name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 ;Иначе переходим к выводу имени переменной.</w:t>
      </w:r>
    </w:p>
    <w:p w14:paraId="70171CA2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ab/>
      </w:r>
    </w:p>
    <w:p w14:paraId="41B260D9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proofErr w:type="spellStart"/>
      <w:r w:rsidRPr="0037726B">
        <w:rPr>
          <w:rFonts w:ascii="Courier New" w:hAnsi="Courier New" w:cs="Courier New"/>
          <w:sz w:val="16"/>
          <w:szCs w:val="16"/>
        </w:rPr>
        <w:t>out_name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>:</w:t>
      </w:r>
    </w:p>
    <w:p w14:paraId="733A312E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</w:rPr>
        <w:t>sbrc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R20, 1    ;Какой параметр надо выводить?</w:t>
      </w:r>
    </w:p>
    <w:p w14:paraId="1A7DB570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</w:rPr>
        <w:t>rjmp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726B">
        <w:rPr>
          <w:rFonts w:ascii="Courier New" w:hAnsi="Courier New" w:cs="Courier New"/>
          <w:sz w:val="16"/>
          <w:szCs w:val="16"/>
        </w:rPr>
        <w:t>out_p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    ;Если надо выводить h, то пропускаем эту команду</w:t>
      </w:r>
    </w:p>
    <w:p w14:paraId="63A649C0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</w:rPr>
        <w:t>rjmp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726B">
        <w:rPr>
          <w:rFonts w:ascii="Courier New" w:hAnsi="Courier New" w:cs="Courier New"/>
          <w:sz w:val="16"/>
          <w:szCs w:val="16"/>
        </w:rPr>
        <w:t>out_h</w:t>
      </w:r>
      <w:proofErr w:type="spellEnd"/>
    </w:p>
    <w:p w14:paraId="7D683033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</w:p>
    <w:p w14:paraId="210E127C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proofErr w:type="spellStart"/>
      <w:r w:rsidRPr="0037726B">
        <w:rPr>
          <w:rFonts w:ascii="Courier New" w:hAnsi="Courier New" w:cs="Courier New"/>
          <w:sz w:val="16"/>
          <w:szCs w:val="16"/>
        </w:rPr>
        <w:t>out_value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:  ;вывод значения текущей переменной  </w:t>
      </w:r>
    </w:p>
    <w:p w14:paraId="33E7DF90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ldi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R16, 0</w:t>
      </w:r>
    </w:p>
    <w:p w14:paraId="617859D9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  <w:t>out PORTC, R16</w:t>
      </w:r>
    </w:p>
    <w:p w14:paraId="611BBF0F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ldi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R16, 0b00000001</w:t>
      </w:r>
    </w:p>
    <w:p w14:paraId="007D8B81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</w:rPr>
        <w:t>out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PORTA, R16</w:t>
      </w:r>
    </w:p>
    <w:p w14:paraId="6B5D7A4D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</w:p>
    <w:p w14:paraId="7C29BCC7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</w:rPr>
        <w:t>mov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R16, R19   ;Запомним значение параметра h.</w:t>
      </w:r>
    </w:p>
    <w:p w14:paraId="683C1DBE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</w:rPr>
        <w:t>sbrc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R20, 1    ;Какой параметр надо выводить?</w:t>
      </w:r>
    </w:p>
    <w:p w14:paraId="654E012D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</w:rPr>
        <w:t>mov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R16, R18   ;Если надо выводить h, то пропускаем эту команду. Иначе - запоминаем значение параметра p.</w:t>
      </w:r>
    </w:p>
    <w:p w14:paraId="7C8FFE8D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</w:rPr>
        <w:t>ldi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R26, 0</w:t>
      </w:r>
    </w:p>
    <w:p w14:paraId="3B2553F2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</w:rPr>
        <w:t>cpse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R16, R26</w:t>
      </w:r>
    </w:p>
    <w:p w14:paraId="221233F9" w14:textId="77777777" w:rsidR="007D1AF4" w:rsidRPr="00A111E0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ab/>
      </w:r>
      <w:proofErr w:type="spellStart"/>
      <w:r w:rsidRPr="00942DD1">
        <w:rPr>
          <w:rFonts w:ascii="Courier New" w:hAnsi="Courier New" w:cs="Courier New"/>
          <w:sz w:val="16"/>
          <w:szCs w:val="16"/>
          <w:lang w:val="en-US"/>
        </w:rPr>
        <w:t>rcall</w:t>
      </w:r>
      <w:proofErr w:type="spellEnd"/>
      <w:r w:rsidRPr="00A111E0">
        <w:rPr>
          <w:rFonts w:ascii="Courier New" w:hAnsi="Courier New" w:cs="Courier New"/>
          <w:sz w:val="16"/>
          <w:szCs w:val="16"/>
        </w:rPr>
        <w:t xml:space="preserve"> </w:t>
      </w:r>
      <w:r w:rsidRPr="00942DD1">
        <w:rPr>
          <w:rFonts w:ascii="Courier New" w:hAnsi="Courier New" w:cs="Courier New"/>
          <w:sz w:val="16"/>
          <w:szCs w:val="16"/>
          <w:lang w:val="en-US"/>
        </w:rPr>
        <w:t>absolute</w:t>
      </w:r>
      <w:r w:rsidRPr="00A111E0">
        <w:rPr>
          <w:rFonts w:ascii="Courier New" w:hAnsi="Courier New" w:cs="Courier New"/>
          <w:sz w:val="16"/>
          <w:szCs w:val="16"/>
        </w:rPr>
        <w:t>_</w:t>
      </w:r>
      <w:r w:rsidRPr="00942DD1">
        <w:rPr>
          <w:rFonts w:ascii="Courier New" w:hAnsi="Courier New" w:cs="Courier New"/>
          <w:sz w:val="16"/>
          <w:szCs w:val="16"/>
          <w:lang w:val="en-US"/>
        </w:rPr>
        <w:t>value</w:t>
      </w:r>
      <w:r w:rsidRPr="00A111E0">
        <w:rPr>
          <w:rFonts w:ascii="Courier New" w:hAnsi="Courier New" w:cs="Courier New"/>
          <w:sz w:val="16"/>
          <w:szCs w:val="16"/>
        </w:rPr>
        <w:t>_</w:t>
      </w:r>
      <w:r w:rsidRPr="00942DD1">
        <w:rPr>
          <w:rFonts w:ascii="Courier New" w:hAnsi="Courier New" w:cs="Courier New"/>
          <w:sz w:val="16"/>
          <w:szCs w:val="16"/>
          <w:lang w:val="en-US"/>
        </w:rPr>
        <w:t>r</w:t>
      </w:r>
      <w:r w:rsidRPr="00A111E0">
        <w:rPr>
          <w:rFonts w:ascii="Courier New" w:hAnsi="Courier New" w:cs="Courier New"/>
          <w:sz w:val="16"/>
          <w:szCs w:val="16"/>
        </w:rPr>
        <w:t>16  ;</w:t>
      </w:r>
      <w:r w:rsidRPr="0037726B">
        <w:rPr>
          <w:rFonts w:ascii="Courier New" w:hAnsi="Courier New" w:cs="Courier New"/>
          <w:sz w:val="16"/>
          <w:szCs w:val="16"/>
        </w:rPr>
        <w:t>взять</w:t>
      </w:r>
      <w:r w:rsidRPr="00A111E0">
        <w:rPr>
          <w:rFonts w:ascii="Courier New" w:hAnsi="Courier New" w:cs="Courier New"/>
          <w:sz w:val="16"/>
          <w:szCs w:val="16"/>
        </w:rPr>
        <w:t xml:space="preserve"> </w:t>
      </w:r>
      <w:r w:rsidRPr="0037726B">
        <w:rPr>
          <w:rFonts w:ascii="Courier New" w:hAnsi="Courier New" w:cs="Courier New"/>
          <w:sz w:val="16"/>
          <w:szCs w:val="16"/>
        </w:rPr>
        <w:t>по</w:t>
      </w:r>
      <w:r w:rsidRPr="00A111E0">
        <w:rPr>
          <w:rFonts w:ascii="Courier New" w:hAnsi="Courier New" w:cs="Courier New"/>
          <w:sz w:val="16"/>
          <w:szCs w:val="16"/>
        </w:rPr>
        <w:t xml:space="preserve"> </w:t>
      </w:r>
      <w:r w:rsidRPr="0037726B">
        <w:rPr>
          <w:rFonts w:ascii="Courier New" w:hAnsi="Courier New" w:cs="Courier New"/>
          <w:sz w:val="16"/>
          <w:szCs w:val="16"/>
        </w:rPr>
        <w:t>модулю</w:t>
      </w:r>
    </w:p>
    <w:p w14:paraId="2F608EC1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A111E0">
        <w:rPr>
          <w:rFonts w:ascii="Courier New" w:hAnsi="Courier New" w:cs="Courier New"/>
          <w:sz w:val="16"/>
          <w:szCs w:val="16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rjmp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print_value</w:t>
      </w:r>
      <w:proofErr w:type="spellEnd"/>
    </w:p>
    <w:p w14:paraId="26515DE7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14:paraId="1A8C2DF4" w14:textId="77777777" w:rsidR="007D1AF4" w:rsidRPr="00A111E0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out</w:t>
      </w:r>
      <w:r w:rsidRPr="00A111E0">
        <w:rPr>
          <w:rFonts w:ascii="Courier New" w:hAnsi="Courier New" w:cs="Courier New"/>
          <w:sz w:val="16"/>
          <w:szCs w:val="16"/>
          <w:lang w:val="en-US"/>
        </w:rPr>
        <w:t>_</w:t>
      </w:r>
      <w:r w:rsidRPr="00247553">
        <w:rPr>
          <w:rFonts w:ascii="Courier New" w:hAnsi="Courier New" w:cs="Courier New"/>
          <w:sz w:val="16"/>
          <w:szCs w:val="16"/>
          <w:lang w:val="en-US"/>
        </w:rPr>
        <w:t>sign</w:t>
      </w:r>
      <w:proofErr w:type="spellEnd"/>
      <w:r w:rsidRPr="00A111E0">
        <w:rPr>
          <w:rFonts w:ascii="Courier New" w:hAnsi="Courier New" w:cs="Courier New"/>
          <w:sz w:val="16"/>
          <w:szCs w:val="16"/>
          <w:lang w:val="en-US"/>
        </w:rPr>
        <w:t>:  ;</w:t>
      </w:r>
      <w:r w:rsidRPr="0037726B">
        <w:rPr>
          <w:rFonts w:ascii="Courier New" w:hAnsi="Courier New" w:cs="Courier New"/>
          <w:sz w:val="16"/>
          <w:szCs w:val="16"/>
        </w:rPr>
        <w:t>вывод</w:t>
      </w:r>
      <w:r w:rsidRPr="00A111E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37726B">
        <w:rPr>
          <w:rFonts w:ascii="Courier New" w:hAnsi="Courier New" w:cs="Courier New"/>
          <w:sz w:val="16"/>
          <w:szCs w:val="16"/>
        </w:rPr>
        <w:t>знака</w:t>
      </w:r>
      <w:r w:rsidRPr="00A111E0">
        <w:rPr>
          <w:rFonts w:ascii="Courier New" w:hAnsi="Courier New" w:cs="Courier New"/>
          <w:sz w:val="16"/>
          <w:szCs w:val="16"/>
          <w:lang w:val="en-US"/>
        </w:rPr>
        <w:t xml:space="preserve">  </w:t>
      </w:r>
    </w:p>
    <w:p w14:paraId="0ECBA49D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A111E0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</w:rPr>
        <w:t>cpi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R16, 0</w:t>
      </w:r>
      <w:r w:rsidRPr="0037726B">
        <w:rPr>
          <w:rFonts w:ascii="Courier New" w:hAnsi="Courier New" w:cs="Courier New"/>
          <w:sz w:val="16"/>
          <w:szCs w:val="16"/>
        </w:rPr>
        <w:tab/>
      </w:r>
      <w:r w:rsidRPr="0037726B">
        <w:rPr>
          <w:rFonts w:ascii="Courier New" w:hAnsi="Courier New" w:cs="Courier New"/>
          <w:sz w:val="16"/>
          <w:szCs w:val="16"/>
        </w:rPr>
        <w:tab/>
        <w:t>;Если значение параметра &lt; 0,</w:t>
      </w:r>
    </w:p>
    <w:p w14:paraId="3576CCA3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</w:rPr>
        <w:t>brlt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726B">
        <w:rPr>
          <w:rFonts w:ascii="Courier New" w:hAnsi="Courier New" w:cs="Courier New"/>
          <w:sz w:val="16"/>
          <w:szCs w:val="16"/>
        </w:rPr>
        <w:t>print_minus;выводим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минус.</w:t>
      </w:r>
    </w:p>
    <w:p w14:paraId="29956C7F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</w:rPr>
        <w:t>rjmp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726B">
        <w:rPr>
          <w:rFonts w:ascii="Courier New" w:hAnsi="Courier New" w:cs="Courier New"/>
          <w:sz w:val="16"/>
          <w:szCs w:val="16"/>
        </w:rPr>
        <w:t>out_value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ab/>
        <w:t xml:space="preserve">;Иначе переходим к выводу значения. </w:t>
      </w:r>
    </w:p>
    <w:p w14:paraId="64701176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</w:p>
    <w:p w14:paraId="3A5AC717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proofErr w:type="spellStart"/>
      <w:r w:rsidRPr="0037726B">
        <w:rPr>
          <w:rFonts w:ascii="Courier New" w:hAnsi="Courier New" w:cs="Courier New"/>
          <w:sz w:val="16"/>
          <w:szCs w:val="16"/>
        </w:rPr>
        <w:t>out_p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>:  ;вывод названия p</w:t>
      </w:r>
    </w:p>
    <w:p w14:paraId="4794946C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</w:rPr>
        <w:t>ldi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 xml:space="preserve"> R16, 0b00001000</w:t>
      </w:r>
    </w:p>
    <w:p w14:paraId="2A0ECF9F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</w:rPr>
        <w:tab/>
      </w:r>
      <w:r w:rsidRPr="00247553">
        <w:rPr>
          <w:rFonts w:ascii="Courier New" w:hAnsi="Courier New" w:cs="Courier New"/>
          <w:sz w:val="16"/>
          <w:szCs w:val="16"/>
          <w:lang w:val="en-US"/>
        </w:rPr>
        <w:t>out PORTA, R16</w:t>
      </w:r>
    </w:p>
    <w:p w14:paraId="153FDF2E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ldi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R16, 0b11110011</w:t>
      </w:r>
    </w:p>
    <w:p w14:paraId="4E61A813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  <w:t>out PORTC, R16</w:t>
      </w:r>
    </w:p>
    <w:p w14:paraId="1379BBDE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  <w:t>out SREG, R2</w:t>
      </w:r>
    </w:p>
    <w:p w14:paraId="4028FAC1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</w:rPr>
        <w:t>reti</w:t>
      </w:r>
      <w:proofErr w:type="spellEnd"/>
    </w:p>
    <w:p w14:paraId="7F28A669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</w:p>
    <w:p w14:paraId="5585045A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proofErr w:type="spellStart"/>
      <w:r w:rsidRPr="0037726B">
        <w:rPr>
          <w:rFonts w:ascii="Courier New" w:hAnsi="Courier New" w:cs="Courier New"/>
          <w:sz w:val="16"/>
          <w:szCs w:val="16"/>
        </w:rPr>
        <w:t>out_h</w:t>
      </w:r>
      <w:proofErr w:type="spellEnd"/>
      <w:r w:rsidRPr="0037726B">
        <w:rPr>
          <w:rFonts w:ascii="Courier New" w:hAnsi="Courier New" w:cs="Courier New"/>
          <w:sz w:val="16"/>
          <w:szCs w:val="16"/>
        </w:rPr>
        <w:t>:  ;вывод названия h</w:t>
      </w:r>
    </w:p>
    <w:p w14:paraId="6B04D46C" w14:textId="77777777" w:rsidR="007D1AF4" w:rsidRPr="00D26E76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37726B">
        <w:rPr>
          <w:rFonts w:ascii="Courier New" w:hAnsi="Courier New" w:cs="Courier New"/>
          <w:sz w:val="16"/>
          <w:szCs w:val="16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ldi</w:t>
      </w:r>
      <w:proofErr w:type="spellEnd"/>
      <w:r w:rsidRPr="00D26E7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247553">
        <w:rPr>
          <w:rFonts w:ascii="Courier New" w:hAnsi="Courier New" w:cs="Courier New"/>
          <w:sz w:val="16"/>
          <w:szCs w:val="16"/>
          <w:lang w:val="en-US"/>
        </w:rPr>
        <w:t>R</w:t>
      </w:r>
      <w:r w:rsidRPr="00D26E76">
        <w:rPr>
          <w:rFonts w:ascii="Courier New" w:hAnsi="Courier New" w:cs="Courier New"/>
          <w:sz w:val="16"/>
          <w:szCs w:val="16"/>
          <w:lang w:val="en-US"/>
        </w:rPr>
        <w:t>16, 0</w:t>
      </w:r>
      <w:r w:rsidRPr="00247553">
        <w:rPr>
          <w:rFonts w:ascii="Courier New" w:hAnsi="Courier New" w:cs="Courier New"/>
          <w:sz w:val="16"/>
          <w:szCs w:val="16"/>
          <w:lang w:val="en-US"/>
        </w:rPr>
        <w:t>b</w:t>
      </w:r>
      <w:r w:rsidRPr="00D26E76">
        <w:rPr>
          <w:rFonts w:ascii="Courier New" w:hAnsi="Courier New" w:cs="Courier New"/>
          <w:sz w:val="16"/>
          <w:szCs w:val="16"/>
          <w:lang w:val="en-US"/>
        </w:rPr>
        <w:t>00001000</w:t>
      </w:r>
    </w:p>
    <w:p w14:paraId="33562A5F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D26E76">
        <w:rPr>
          <w:rFonts w:ascii="Courier New" w:hAnsi="Courier New" w:cs="Courier New"/>
          <w:sz w:val="16"/>
          <w:szCs w:val="16"/>
          <w:lang w:val="en-US"/>
        </w:rPr>
        <w:tab/>
      </w:r>
      <w:r w:rsidRPr="00247553">
        <w:rPr>
          <w:rFonts w:ascii="Courier New" w:hAnsi="Courier New" w:cs="Courier New"/>
          <w:sz w:val="16"/>
          <w:szCs w:val="16"/>
          <w:lang w:val="en-US"/>
        </w:rPr>
        <w:t>out PORTA, R16</w:t>
      </w:r>
    </w:p>
    <w:p w14:paraId="0BA45129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ldi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R16, 0b11110100</w:t>
      </w:r>
    </w:p>
    <w:p w14:paraId="39CA52C8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  <w:t>out PORTC, R16</w:t>
      </w:r>
    </w:p>
    <w:p w14:paraId="21D6A809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  <w:t>out SREG, R2</w:t>
      </w:r>
    </w:p>
    <w:p w14:paraId="42F931E4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reti</w:t>
      </w:r>
      <w:proofErr w:type="spellEnd"/>
    </w:p>
    <w:p w14:paraId="6CFBE2C0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14:paraId="1636C14F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>settings:</w:t>
      </w:r>
    </w:p>
    <w:p w14:paraId="4DA2BA5B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ldi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R16, 0</w:t>
      </w:r>
    </w:p>
    <w:p w14:paraId="76D419E9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  <w:t>out PORTA, R16</w:t>
      </w:r>
    </w:p>
    <w:p w14:paraId="41F2EC37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  <w:t>out PORTB, R16</w:t>
      </w:r>
    </w:p>
    <w:p w14:paraId="1F5CDB77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  <w:t>out PORTC, R16</w:t>
      </w:r>
    </w:p>
    <w:p w14:paraId="485C23C5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14:paraId="11D5179C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ldi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R20, 0</w:t>
      </w:r>
    </w:p>
    <w:p w14:paraId="36F76362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ldi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R16, 0b00001000</w:t>
      </w:r>
    </w:p>
    <w:p w14:paraId="4BAC8AC8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  <w:t>out PORTA, R16</w:t>
      </w:r>
    </w:p>
    <w:p w14:paraId="3554EEE0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rjmp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out_h</w:t>
      </w:r>
      <w:proofErr w:type="spellEnd"/>
    </w:p>
    <w:p w14:paraId="165CE783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14:paraId="052A41CB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change_h_value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412ABAE0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ldi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R19, -12</w:t>
      </w:r>
    </w:p>
    <w:p w14:paraId="1F4FEAB6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change_h_loop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57EBF898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     cpi R26, 10</w:t>
      </w:r>
    </w:p>
    <w:p w14:paraId="12ACCD11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brlo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change_h_continue</w:t>
      </w:r>
      <w:proofErr w:type="spellEnd"/>
    </w:p>
    <w:p w14:paraId="0A43C398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inc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R19</w:t>
      </w:r>
    </w:p>
    <w:p w14:paraId="64B35D75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subi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R26, 10</w:t>
      </w:r>
    </w:p>
    <w:p w14:paraId="50153708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rjmp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change_h_loop</w:t>
      </w:r>
      <w:proofErr w:type="spellEnd"/>
    </w:p>
    <w:p w14:paraId="58ED0C77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change_h_continue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190413EA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     cpi R19, 13</w:t>
      </w:r>
    </w:p>
    <w:p w14:paraId="4C7CB3F3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breq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dec_r19</w:t>
      </w:r>
    </w:p>
    <w:p w14:paraId="6710571A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  <w:t xml:space="preserve">  out SREG, R2</w:t>
      </w:r>
    </w:p>
    <w:p w14:paraId="78EA7AE0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reti</w:t>
      </w:r>
      <w:proofErr w:type="spellEnd"/>
    </w:p>
    <w:p w14:paraId="5678DBEF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14:paraId="759A43B3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>dec_r19:</w:t>
      </w: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</w:p>
    <w:p w14:paraId="3A242F1A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     dec R19</w:t>
      </w:r>
    </w:p>
    <w:p w14:paraId="192FC2B4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  <w:t xml:space="preserve">  out SREG, R2</w:t>
      </w:r>
    </w:p>
    <w:p w14:paraId="584D2717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  <w:t xml:space="preserve">  </w:t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reti</w:t>
      </w:r>
      <w:proofErr w:type="spellEnd"/>
    </w:p>
    <w:p w14:paraId="22E183EF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14:paraId="408F34DA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change_p_value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50EB5E8B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ldi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R18, 1</w:t>
      </w:r>
    </w:p>
    <w:p w14:paraId="7096E20B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change_p_loop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676AC13F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     cpi R26, 16</w:t>
      </w:r>
    </w:p>
    <w:p w14:paraId="05847478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brlo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change_p_continue</w:t>
      </w:r>
      <w:proofErr w:type="spellEnd"/>
    </w:p>
    <w:p w14:paraId="4574C642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inc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R18</w:t>
      </w:r>
    </w:p>
    <w:p w14:paraId="2BE6A154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subi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R26, 16</w:t>
      </w:r>
    </w:p>
    <w:p w14:paraId="49C7D4B4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rjmp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change_p_loop</w:t>
      </w:r>
      <w:proofErr w:type="spellEnd"/>
    </w:p>
    <w:p w14:paraId="1237D848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change_p_continue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0371024D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     cpi R18, 16</w:t>
      </w:r>
    </w:p>
    <w:p w14:paraId="2171E3AB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breq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dec_r18</w:t>
      </w:r>
    </w:p>
    <w:p w14:paraId="2937EA98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  <w:t xml:space="preserve">  out SREG, R2</w:t>
      </w:r>
    </w:p>
    <w:p w14:paraId="612F8A08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reti</w:t>
      </w:r>
      <w:proofErr w:type="spellEnd"/>
    </w:p>
    <w:p w14:paraId="77CF3350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14:paraId="62F07F2B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>dec_r18:</w:t>
      </w: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</w:p>
    <w:p w14:paraId="3F4B7F3F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     dec R18</w:t>
      </w:r>
    </w:p>
    <w:p w14:paraId="4E5D5992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  <w:t xml:space="preserve">  </w:t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rcall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fill_r21</w:t>
      </w:r>
    </w:p>
    <w:p w14:paraId="6E420D07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  <w:t xml:space="preserve">  out SREG, R2</w:t>
      </w:r>
    </w:p>
    <w:p w14:paraId="76FAC152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  <w:t xml:space="preserve">  </w:t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reti</w:t>
      </w:r>
      <w:proofErr w:type="spellEnd"/>
    </w:p>
    <w:p w14:paraId="0CD769B1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</w:p>
    <w:p w14:paraId="3EFE6B5D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change_to_h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4169B43D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ldi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R20, 0</w:t>
      </w:r>
    </w:p>
    <w:p w14:paraId="0F345FC1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  <w:t>out SREG, R2</w:t>
      </w:r>
    </w:p>
    <w:p w14:paraId="674A2F8D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reti</w:t>
      </w:r>
      <w:proofErr w:type="spellEnd"/>
    </w:p>
    <w:p w14:paraId="240F1628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14:paraId="71D1BF84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37726B">
        <w:rPr>
          <w:rFonts w:ascii="Courier New" w:hAnsi="Courier New" w:cs="Courier New"/>
          <w:sz w:val="16"/>
          <w:szCs w:val="16"/>
        </w:rPr>
        <w:t>; ВСЕ, ЧТО КАСАЕТС ВЫВОДА НА ИНДИКАТОРЫ И СВЕТОДИОДЫ</w:t>
      </w:r>
    </w:p>
    <w:p w14:paraId="16AD13A1" w14:textId="77777777" w:rsidR="007D1AF4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</w:p>
    <w:p w14:paraId="08D6D7E4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print_minus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:    </w:t>
      </w:r>
    </w:p>
    <w:p w14:paraId="3524F57C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ldi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R16, 0b00000010</w:t>
      </w:r>
    </w:p>
    <w:p w14:paraId="65EA5D9A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  <w:t>out PORTA, R16</w:t>
      </w:r>
    </w:p>
    <w:p w14:paraId="6B15C8B1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ldi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R16, 0b01000000</w:t>
      </w:r>
    </w:p>
    <w:p w14:paraId="3DC10FC8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  <w:t>out PORTC, R16</w:t>
      </w:r>
    </w:p>
    <w:p w14:paraId="328751A3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  <w:t>out SREG, R2</w:t>
      </w:r>
    </w:p>
    <w:p w14:paraId="0C5395DC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reti</w:t>
      </w:r>
      <w:proofErr w:type="spellEnd"/>
    </w:p>
    <w:p w14:paraId="7DA8E2DF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  <w:t xml:space="preserve">   </w:t>
      </w:r>
    </w:p>
    <w:p w14:paraId="53148FEE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print_value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56E26E4F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  <w:t>cpi R16, 1</w:t>
      </w:r>
    </w:p>
    <w:p w14:paraId="47AEA62A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brlt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print_0</w:t>
      </w:r>
    </w:p>
    <w:p w14:paraId="12296E74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breq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print_1</w:t>
      </w:r>
    </w:p>
    <w:p w14:paraId="5A7F1FC5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  <w:t>cpi R16, 2</w:t>
      </w:r>
    </w:p>
    <w:p w14:paraId="59F2BB48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breq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print_2</w:t>
      </w:r>
    </w:p>
    <w:p w14:paraId="50079684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  <w:t>cpi R16, 3</w:t>
      </w:r>
    </w:p>
    <w:p w14:paraId="4E262C3B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breq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print_3</w:t>
      </w:r>
    </w:p>
    <w:p w14:paraId="297BAAF4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  <w:t>cpi R16, 4</w:t>
      </w:r>
    </w:p>
    <w:p w14:paraId="085A0C1D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breq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print_4</w:t>
      </w:r>
    </w:p>
    <w:p w14:paraId="018F743A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  <w:t>cpi R16, 5</w:t>
      </w:r>
    </w:p>
    <w:p w14:paraId="776A97AE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breq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print_5</w:t>
      </w:r>
    </w:p>
    <w:p w14:paraId="4F49DA68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  <w:t>cpi R16, 6</w:t>
      </w:r>
    </w:p>
    <w:p w14:paraId="5F4CB83F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breq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print_6</w:t>
      </w:r>
    </w:p>
    <w:p w14:paraId="1D453B61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  <w:t>cpi R16, 7</w:t>
      </w:r>
    </w:p>
    <w:p w14:paraId="0403C0B3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breq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print_7</w:t>
      </w:r>
    </w:p>
    <w:p w14:paraId="1F0438F2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  <w:t>cpi R16, 8</w:t>
      </w:r>
    </w:p>
    <w:p w14:paraId="00094BF3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breq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print_8</w:t>
      </w:r>
    </w:p>
    <w:p w14:paraId="7FB346F2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  <w:t>cpi R16, 9</w:t>
      </w:r>
    </w:p>
    <w:p w14:paraId="1BB5AF6C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breq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print_9</w:t>
      </w:r>
    </w:p>
    <w:p w14:paraId="24178CF1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  <w:t>cpi R16, 0xA</w:t>
      </w:r>
    </w:p>
    <w:p w14:paraId="3686B0B3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breq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print_A</w:t>
      </w:r>
      <w:proofErr w:type="spellEnd"/>
    </w:p>
    <w:p w14:paraId="683590E0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  <w:t>cpi R16, 0xB</w:t>
      </w:r>
    </w:p>
    <w:p w14:paraId="6A03D703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breq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print_B</w:t>
      </w:r>
      <w:proofErr w:type="spellEnd"/>
    </w:p>
    <w:p w14:paraId="305C6EAC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  <w:t>cpi R16, 0xC</w:t>
      </w:r>
    </w:p>
    <w:p w14:paraId="650E9B7E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breq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print_C</w:t>
      </w:r>
      <w:proofErr w:type="spellEnd"/>
    </w:p>
    <w:p w14:paraId="7C7016E6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  <w:t>cpi R16, 0xD</w:t>
      </w:r>
    </w:p>
    <w:p w14:paraId="732B657F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breq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print_D</w:t>
      </w:r>
      <w:proofErr w:type="spellEnd"/>
    </w:p>
    <w:p w14:paraId="62E1A15C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  <w:t>cpi R16, 0xE</w:t>
      </w:r>
    </w:p>
    <w:p w14:paraId="04F839BE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breq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print_E</w:t>
      </w:r>
      <w:proofErr w:type="spellEnd"/>
    </w:p>
    <w:p w14:paraId="41CBD00B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brne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print_F</w:t>
      </w:r>
      <w:proofErr w:type="spellEnd"/>
    </w:p>
    <w:p w14:paraId="42F8FB4E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14:paraId="64CDB9D9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>print_0:</w:t>
      </w:r>
    </w:p>
    <w:p w14:paraId="435FA3DB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ldi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R16, 0b00111111</w:t>
      </w:r>
    </w:p>
    <w:p w14:paraId="471DE339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rjmp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print_on_port</w:t>
      </w:r>
      <w:proofErr w:type="spellEnd"/>
    </w:p>
    <w:p w14:paraId="60A2D34D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14:paraId="619129C1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>print_1:</w:t>
      </w:r>
    </w:p>
    <w:p w14:paraId="18FBC9D3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ldi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R16, 0b00000110</w:t>
      </w:r>
    </w:p>
    <w:p w14:paraId="0E7A6F09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rjmp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print_on_port</w:t>
      </w:r>
      <w:proofErr w:type="spellEnd"/>
    </w:p>
    <w:p w14:paraId="0A025569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14:paraId="169345E9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>print_2:</w:t>
      </w:r>
    </w:p>
    <w:p w14:paraId="2AEDA7EE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ldi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R16, 0b01011011</w:t>
      </w:r>
    </w:p>
    <w:p w14:paraId="7A501658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rjmp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print_on_port</w:t>
      </w:r>
      <w:proofErr w:type="spellEnd"/>
    </w:p>
    <w:p w14:paraId="6D7639B5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14:paraId="6B90CBD0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>print_3:</w:t>
      </w:r>
    </w:p>
    <w:p w14:paraId="2CE7DC88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ldi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R16, 0b01001111</w:t>
      </w:r>
    </w:p>
    <w:p w14:paraId="56040B85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rjmp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print_on_port</w:t>
      </w:r>
      <w:proofErr w:type="spellEnd"/>
    </w:p>
    <w:p w14:paraId="743ADD68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14:paraId="114CD4CC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>print_4:</w:t>
      </w:r>
    </w:p>
    <w:p w14:paraId="4B8C4CE2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ldi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R16, 0b01100110</w:t>
      </w:r>
    </w:p>
    <w:p w14:paraId="606E4B79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rjmp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print_on_port</w:t>
      </w:r>
      <w:proofErr w:type="spellEnd"/>
    </w:p>
    <w:p w14:paraId="025244D7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14:paraId="2927A474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>print_5:</w:t>
      </w:r>
    </w:p>
    <w:p w14:paraId="70DCC065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ldi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R16, 0b01101101</w:t>
      </w:r>
    </w:p>
    <w:p w14:paraId="5FCDD3C2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rjmp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print_on_port</w:t>
      </w:r>
      <w:proofErr w:type="spellEnd"/>
    </w:p>
    <w:p w14:paraId="7641970F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14:paraId="4D4D15A1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>print_6:</w:t>
      </w:r>
    </w:p>
    <w:p w14:paraId="2143B302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ldi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R16, 0b01111101</w:t>
      </w:r>
    </w:p>
    <w:p w14:paraId="3D370E52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rjmp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print_on_port</w:t>
      </w:r>
      <w:proofErr w:type="spellEnd"/>
    </w:p>
    <w:p w14:paraId="042D3B48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14:paraId="5647E450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>print_7:</w:t>
      </w:r>
    </w:p>
    <w:p w14:paraId="1F0EC2E2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ldi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R16, 0b00000111</w:t>
      </w:r>
    </w:p>
    <w:p w14:paraId="14570835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rjmp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print_on_port</w:t>
      </w:r>
      <w:proofErr w:type="spellEnd"/>
    </w:p>
    <w:p w14:paraId="69E2A441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14:paraId="36C44AFF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>print_8:</w:t>
      </w:r>
    </w:p>
    <w:p w14:paraId="237DFC5E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ldi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R16, 0b01111111</w:t>
      </w:r>
    </w:p>
    <w:p w14:paraId="334772EC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rjmp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print_on_port</w:t>
      </w:r>
      <w:proofErr w:type="spellEnd"/>
    </w:p>
    <w:p w14:paraId="57109A3B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14:paraId="32F9A2C0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>print_9:</w:t>
      </w:r>
    </w:p>
    <w:p w14:paraId="2DE56702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ldi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R16, 0b01101111</w:t>
      </w:r>
    </w:p>
    <w:p w14:paraId="54AD8799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rjmp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print_on_port</w:t>
      </w:r>
      <w:proofErr w:type="spellEnd"/>
    </w:p>
    <w:p w14:paraId="2037EA8D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14:paraId="1C2DE144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print_A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2727B077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ldi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R16, 0b01110111</w:t>
      </w:r>
    </w:p>
    <w:p w14:paraId="38A99900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rjmp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print_on_port</w:t>
      </w:r>
      <w:proofErr w:type="spellEnd"/>
    </w:p>
    <w:p w14:paraId="5D5F71AF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14:paraId="31993ADD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print_B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5E740687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ldi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R16, 0b01111100</w:t>
      </w:r>
    </w:p>
    <w:p w14:paraId="242B4582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rjmp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print_on_port</w:t>
      </w:r>
      <w:proofErr w:type="spellEnd"/>
    </w:p>
    <w:p w14:paraId="2B164540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14:paraId="106B647F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print_C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02FB111D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ldi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R16, 0b00111001</w:t>
      </w:r>
    </w:p>
    <w:p w14:paraId="74CC491E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rjmp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print_on_port</w:t>
      </w:r>
      <w:proofErr w:type="spellEnd"/>
    </w:p>
    <w:p w14:paraId="5C1DFDF5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14:paraId="05A48CBB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print_D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14B7848E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ldi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R16, 0b01011110</w:t>
      </w:r>
    </w:p>
    <w:p w14:paraId="5F64EBEA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rjmp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print_on_port</w:t>
      </w:r>
      <w:proofErr w:type="spellEnd"/>
    </w:p>
    <w:p w14:paraId="3DBB4FEB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14:paraId="55F5B107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print_E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4D953E65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ldi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R16, 0b01111001</w:t>
      </w:r>
    </w:p>
    <w:p w14:paraId="71879543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rjmp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print_on_port</w:t>
      </w:r>
      <w:proofErr w:type="spellEnd"/>
    </w:p>
    <w:p w14:paraId="79760CBE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14:paraId="40D3DA52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print_F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1A6B5B07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ldi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R16, 0b01110001</w:t>
      </w:r>
    </w:p>
    <w:p w14:paraId="238FC9DA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rjmp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print_on_port</w:t>
      </w:r>
      <w:proofErr w:type="spellEnd"/>
    </w:p>
    <w:p w14:paraId="5E3F6D69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14:paraId="42553E58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print_on_port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5B4590B5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  <w:t>out PORTC, R16</w:t>
      </w:r>
    </w:p>
    <w:p w14:paraId="16CD4852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  <w:t>out SREG, R2</w:t>
      </w:r>
    </w:p>
    <w:p w14:paraId="5C5C4016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reti</w:t>
      </w:r>
      <w:proofErr w:type="spellEnd"/>
    </w:p>
    <w:p w14:paraId="5A138513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14:paraId="39E5181F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print_lights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24DB3E85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  <w:t>cpi R23, 1</w:t>
      </w:r>
    </w:p>
    <w:p w14:paraId="09FA4551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breq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print_lights_a</w:t>
      </w:r>
      <w:proofErr w:type="spellEnd"/>
    </w:p>
    <w:p w14:paraId="6141F576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  <w:t>cpi R23, 2</w:t>
      </w:r>
    </w:p>
    <w:p w14:paraId="3A72A32F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breq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print_lights_b</w:t>
      </w:r>
      <w:proofErr w:type="spellEnd"/>
    </w:p>
    <w:p w14:paraId="5AEB0A74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  <w:t>out PORTC, R17</w:t>
      </w:r>
    </w:p>
    <w:p w14:paraId="05FCEFD1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  <w:t>out SREG, R2</w:t>
      </w:r>
    </w:p>
    <w:p w14:paraId="5388D913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reti</w:t>
      </w:r>
      <w:proofErr w:type="spellEnd"/>
    </w:p>
    <w:p w14:paraId="43FC97ED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14:paraId="4C5D39C3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print_lights_a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2F7DBF70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  <w:t>out PORTA, R17</w:t>
      </w:r>
    </w:p>
    <w:p w14:paraId="0625FE1D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  <w:t>out SREG, R2</w:t>
      </w:r>
    </w:p>
    <w:p w14:paraId="7A924A84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reti</w:t>
      </w:r>
      <w:proofErr w:type="spellEnd"/>
    </w:p>
    <w:p w14:paraId="59419BB1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14:paraId="44FECB50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47553">
        <w:rPr>
          <w:rFonts w:ascii="Courier New" w:hAnsi="Courier New" w:cs="Courier New"/>
          <w:sz w:val="16"/>
          <w:szCs w:val="16"/>
          <w:lang w:val="en-US"/>
        </w:rPr>
        <w:t>print_lights_b</w:t>
      </w:r>
      <w:proofErr w:type="spellEnd"/>
      <w:r w:rsidRPr="00247553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7DCA991F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  <w:t>out PORTB, R17</w:t>
      </w:r>
    </w:p>
    <w:p w14:paraId="60612B07" w14:textId="77777777" w:rsidR="007D1AF4" w:rsidRPr="00247553" w:rsidRDefault="007D1AF4" w:rsidP="007D1AF4">
      <w:pPr>
        <w:ind w:firstLine="0"/>
        <w:rPr>
          <w:rFonts w:ascii="Courier New" w:hAnsi="Courier New" w:cs="Courier New"/>
          <w:sz w:val="16"/>
          <w:szCs w:val="16"/>
          <w:lang w:val="en-US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  <w:t>out SREG, R2</w:t>
      </w:r>
    </w:p>
    <w:p w14:paraId="72DFBE7A" w14:textId="0ABC939F" w:rsidR="007A593E" w:rsidRPr="0037726B" w:rsidRDefault="007D1AF4" w:rsidP="007D1AF4">
      <w:pPr>
        <w:ind w:firstLine="0"/>
        <w:rPr>
          <w:rFonts w:ascii="Courier New" w:hAnsi="Courier New" w:cs="Courier New"/>
          <w:sz w:val="16"/>
          <w:szCs w:val="16"/>
        </w:rPr>
      </w:pPr>
      <w:r w:rsidRPr="0024755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37726B">
        <w:rPr>
          <w:rFonts w:ascii="Courier New" w:hAnsi="Courier New" w:cs="Courier New"/>
          <w:sz w:val="16"/>
          <w:szCs w:val="16"/>
        </w:rPr>
        <w:t>reti</w:t>
      </w:r>
      <w:proofErr w:type="spellEnd"/>
    </w:p>
    <w:sectPr w:rsidR="007A593E" w:rsidRPr="0037726B" w:rsidSect="009568D8">
      <w:footerReference w:type="default" r:id="rId15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AC384" w14:textId="77777777" w:rsidR="00C97897" w:rsidRDefault="00C97897" w:rsidP="00207AD6">
      <w:r>
        <w:separator/>
      </w:r>
    </w:p>
  </w:endnote>
  <w:endnote w:type="continuationSeparator" w:id="0">
    <w:p w14:paraId="54EBDFF3" w14:textId="77777777" w:rsidR="00C97897" w:rsidRDefault="00C97897" w:rsidP="00207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4417089"/>
      <w:docPartObj>
        <w:docPartGallery w:val="Page Numbers (Bottom of Page)"/>
        <w:docPartUnique/>
      </w:docPartObj>
    </w:sdtPr>
    <w:sdtEndPr/>
    <w:sdtContent>
      <w:p w14:paraId="0F90F7DA" w14:textId="77777777" w:rsidR="00942DD1" w:rsidRDefault="00942DD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4DE7E" w14:textId="77777777" w:rsidR="00C97897" w:rsidRDefault="00C97897" w:rsidP="00207AD6">
      <w:r>
        <w:separator/>
      </w:r>
    </w:p>
  </w:footnote>
  <w:footnote w:type="continuationSeparator" w:id="0">
    <w:p w14:paraId="33DC6F51" w14:textId="77777777" w:rsidR="00C97897" w:rsidRDefault="00C97897" w:rsidP="00207A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2C41624E"/>
    <w:multiLevelType w:val="hybridMultilevel"/>
    <w:tmpl w:val="FC88A356"/>
    <w:lvl w:ilvl="0" w:tplc="F0F695B6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47A34"/>
    <w:multiLevelType w:val="hybridMultilevel"/>
    <w:tmpl w:val="D7F6731A"/>
    <w:lvl w:ilvl="0" w:tplc="DFEAB1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BBF1259"/>
    <w:multiLevelType w:val="hybridMultilevel"/>
    <w:tmpl w:val="C6EAB8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32220"/>
    <w:multiLevelType w:val="hybridMultilevel"/>
    <w:tmpl w:val="54B8A4D6"/>
    <w:lvl w:ilvl="0" w:tplc="47FABD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6CD375D"/>
    <w:multiLevelType w:val="hybridMultilevel"/>
    <w:tmpl w:val="AEA8F122"/>
    <w:lvl w:ilvl="0" w:tplc="1248B170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A905F3"/>
    <w:multiLevelType w:val="hybridMultilevel"/>
    <w:tmpl w:val="F8A0B0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6806DA1"/>
    <w:multiLevelType w:val="hybridMultilevel"/>
    <w:tmpl w:val="5E6CF1D4"/>
    <w:lvl w:ilvl="0" w:tplc="1E90F1A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A671D65"/>
    <w:multiLevelType w:val="hybridMultilevel"/>
    <w:tmpl w:val="BC9E9B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B401B55"/>
    <w:multiLevelType w:val="hybridMultilevel"/>
    <w:tmpl w:val="7C961BD8"/>
    <w:lvl w:ilvl="0" w:tplc="BB7E4E04">
      <w:start w:val="1"/>
      <w:numFmt w:val="decimal"/>
      <w:pStyle w:val="1"/>
      <w:suff w:val="space"/>
      <w:lvlText w:val="%1."/>
      <w:lvlJc w:val="left"/>
      <w:pPr>
        <w:ind w:left="72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6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9"/>
  </w:num>
  <w:num w:numId="6">
    <w:abstractNumId w:val="7"/>
  </w:num>
  <w:num w:numId="7">
    <w:abstractNumId w:val="4"/>
  </w:num>
  <w:num w:numId="8">
    <w:abstractNumId w:val="2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E74"/>
    <w:rsid w:val="00043836"/>
    <w:rsid w:val="0007412C"/>
    <w:rsid w:val="0009176C"/>
    <w:rsid w:val="000D2FBA"/>
    <w:rsid w:val="000F1BA4"/>
    <w:rsid w:val="000F2AEE"/>
    <w:rsid w:val="00115492"/>
    <w:rsid w:val="001221CB"/>
    <w:rsid w:val="00137F91"/>
    <w:rsid w:val="00160B89"/>
    <w:rsid w:val="00171C8B"/>
    <w:rsid w:val="00190239"/>
    <w:rsid w:val="001A7545"/>
    <w:rsid w:val="001B5018"/>
    <w:rsid w:val="001B561A"/>
    <w:rsid w:val="001B798E"/>
    <w:rsid w:val="001C610F"/>
    <w:rsid w:val="001F76C5"/>
    <w:rsid w:val="00207AD6"/>
    <w:rsid w:val="00247553"/>
    <w:rsid w:val="00273C98"/>
    <w:rsid w:val="002E77B0"/>
    <w:rsid w:val="003504EB"/>
    <w:rsid w:val="00364224"/>
    <w:rsid w:val="0037726B"/>
    <w:rsid w:val="003851F7"/>
    <w:rsid w:val="00396033"/>
    <w:rsid w:val="003B227C"/>
    <w:rsid w:val="00422E93"/>
    <w:rsid w:val="00496ECD"/>
    <w:rsid w:val="004E2AB1"/>
    <w:rsid w:val="0050329D"/>
    <w:rsid w:val="00513C0C"/>
    <w:rsid w:val="00547567"/>
    <w:rsid w:val="00580145"/>
    <w:rsid w:val="005810A5"/>
    <w:rsid w:val="005846F4"/>
    <w:rsid w:val="00587C14"/>
    <w:rsid w:val="005929FE"/>
    <w:rsid w:val="005B6CAC"/>
    <w:rsid w:val="005D7BD1"/>
    <w:rsid w:val="005E3882"/>
    <w:rsid w:val="005F174E"/>
    <w:rsid w:val="00614129"/>
    <w:rsid w:val="00633384"/>
    <w:rsid w:val="00635482"/>
    <w:rsid w:val="00663408"/>
    <w:rsid w:val="00670E74"/>
    <w:rsid w:val="00673A32"/>
    <w:rsid w:val="006943A6"/>
    <w:rsid w:val="006B5FA7"/>
    <w:rsid w:val="006E7F5D"/>
    <w:rsid w:val="006F281C"/>
    <w:rsid w:val="00725315"/>
    <w:rsid w:val="007309D9"/>
    <w:rsid w:val="00731D3B"/>
    <w:rsid w:val="00754959"/>
    <w:rsid w:val="00767038"/>
    <w:rsid w:val="0078528B"/>
    <w:rsid w:val="007A593E"/>
    <w:rsid w:val="007B6BBA"/>
    <w:rsid w:val="007D1AF4"/>
    <w:rsid w:val="007F06AB"/>
    <w:rsid w:val="00804100"/>
    <w:rsid w:val="00827AEF"/>
    <w:rsid w:val="00830135"/>
    <w:rsid w:val="008A0C32"/>
    <w:rsid w:val="008A6A7B"/>
    <w:rsid w:val="008D1657"/>
    <w:rsid w:val="008D3CCC"/>
    <w:rsid w:val="008F25C4"/>
    <w:rsid w:val="009028B6"/>
    <w:rsid w:val="009320BD"/>
    <w:rsid w:val="00942DD1"/>
    <w:rsid w:val="009521C9"/>
    <w:rsid w:val="009568D8"/>
    <w:rsid w:val="00976363"/>
    <w:rsid w:val="009B694F"/>
    <w:rsid w:val="009C5754"/>
    <w:rsid w:val="009E44F6"/>
    <w:rsid w:val="00A111E0"/>
    <w:rsid w:val="00A128BB"/>
    <w:rsid w:val="00AB0470"/>
    <w:rsid w:val="00AB36B7"/>
    <w:rsid w:val="00AB4DBC"/>
    <w:rsid w:val="00AD55E9"/>
    <w:rsid w:val="00AF132F"/>
    <w:rsid w:val="00B437E3"/>
    <w:rsid w:val="00B53682"/>
    <w:rsid w:val="00B54971"/>
    <w:rsid w:val="00B77CA0"/>
    <w:rsid w:val="00B82CD8"/>
    <w:rsid w:val="00B84D8E"/>
    <w:rsid w:val="00BA03F0"/>
    <w:rsid w:val="00BA3496"/>
    <w:rsid w:val="00BC4EE8"/>
    <w:rsid w:val="00BC6994"/>
    <w:rsid w:val="00C040AD"/>
    <w:rsid w:val="00C23541"/>
    <w:rsid w:val="00C7064D"/>
    <w:rsid w:val="00C72989"/>
    <w:rsid w:val="00C91228"/>
    <w:rsid w:val="00C950C6"/>
    <w:rsid w:val="00C97897"/>
    <w:rsid w:val="00CA29AF"/>
    <w:rsid w:val="00CB1D72"/>
    <w:rsid w:val="00CB7899"/>
    <w:rsid w:val="00CC7B04"/>
    <w:rsid w:val="00D106A6"/>
    <w:rsid w:val="00D1775D"/>
    <w:rsid w:val="00D26E76"/>
    <w:rsid w:val="00D76277"/>
    <w:rsid w:val="00DE2A6F"/>
    <w:rsid w:val="00DE5004"/>
    <w:rsid w:val="00DF5ABB"/>
    <w:rsid w:val="00E46B09"/>
    <w:rsid w:val="00E537B1"/>
    <w:rsid w:val="00E95EB1"/>
    <w:rsid w:val="00E974F3"/>
    <w:rsid w:val="00EA32FC"/>
    <w:rsid w:val="00EC1A8C"/>
    <w:rsid w:val="00F35A1A"/>
    <w:rsid w:val="00F43DF0"/>
    <w:rsid w:val="00F661CF"/>
    <w:rsid w:val="00F72D5B"/>
    <w:rsid w:val="00F75E27"/>
    <w:rsid w:val="00F86B7D"/>
    <w:rsid w:val="00FB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2BC132"/>
  <w15:chartTrackingRefBased/>
  <w15:docId w15:val="{A0BFB490-0302-4A87-A94D-C60833E90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83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568D8"/>
    <w:pPr>
      <w:keepNext/>
      <w:keepLines/>
      <w:numPr>
        <w:numId w:val="5"/>
      </w:numPr>
      <w:spacing w:before="24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F5ABB"/>
    <w:pPr>
      <w:ind w:left="720"/>
      <w:contextualSpacing/>
    </w:pPr>
  </w:style>
  <w:style w:type="table" w:styleId="a5">
    <w:name w:val="Table Grid"/>
    <w:basedOn w:val="a1"/>
    <w:uiPriority w:val="59"/>
    <w:rsid w:val="00DF5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B54971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22E93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C1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1A8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Placeholder Text"/>
    <w:basedOn w:val="a0"/>
    <w:uiPriority w:val="99"/>
    <w:semiHidden/>
    <w:rsid w:val="004E2AB1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568D8"/>
    <w:rPr>
      <w:rFonts w:ascii="Times New Roman" w:eastAsiaTheme="majorEastAsia" w:hAnsi="Times New Roman" w:cstheme="majorBidi"/>
      <w:b/>
      <w:sz w:val="28"/>
      <w:szCs w:val="32"/>
    </w:rPr>
  </w:style>
  <w:style w:type="paragraph" w:styleId="a9">
    <w:name w:val="TOC Heading"/>
    <w:basedOn w:val="1"/>
    <w:next w:val="a"/>
    <w:uiPriority w:val="39"/>
    <w:unhideWhenUsed/>
    <w:rsid w:val="00207AD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07AD6"/>
    <w:pPr>
      <w:spacing w:after="100"/>
    </w:pPr>
  </w:style>
  <w:style w:type="paragraph" w:styleId="aa">
    <w:name w:val="header"/>
    <w:basedOn w:val="a"/>
    <w:link w:val="ab"/>
    <w:uiPriority w:val="99"/>
    <w:unhideWhenUsed/>
    <w:rsid w:val="00207AD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207AD6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207AD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07AD6"/>
    <w:rPr>
      <w:rFonts w:ascii="Times New Roman" w:hAnsi="Times New Roman"/>
      <w:sz w:val="28"/>
    </w:rPr>
  </w:style>
  <w:style w:type="character" w:customStyle="1" w:styleId="a4">
    <w:name w:val="Абзац списка Знак"/>
    <w:basedOn w:val="a0"/>
    <w:link w:val="a3"/>
    <w:uiPriority w:val="34"/>
    <w:rsid w:val="009568D8"/>
    <w:rPr>
      <w:rFonts w:ascii="Times New Roman" w:hAnsi="Times New Roman"/>
      <w:sz w:val="28"/>
    </w:rPr>
  </w:style>
  <w:style w:type="paragraph" w:customStyle="1" w:styleId="Default">
    <w:name w:val="Default"/>
    <w:rsid w:val="000D2FB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5;&#1085;&#1072;\Documents\&#1046;&#1077;&#1083;&#1077;&#1079;&#1086;\&#1040;&#1057;&#1042;&#1058;\&#1064;&#1072;&#1073;&#1083;&#1086;&#1085;&#1099;\&#1064;&#1072;&#1073;&#1083;&#1086;&#1085;.5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84E6B-2460-427F-9CE3-CA1A36B8E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Шаблон.5.dotx</Template>
  <TotalTime>659</TotalTime>
  <Pages>13</Pages>
  <Words>2341</Words>
  <Characters>13350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Дущенко Анна Анатольевна</cp:lastModifiedBy>
  <cp:revision>35</cp:revision>
  <dcterms:created xsi:type="dcterms:W3CDTF">2019-05-30T18:06:00Z</dcterms:created>
  <dcterms:modified xsi:type="dcterms:W3CDTF">2021-08-05T16:24:00Z</dcterms:modified>
</cp:coreProperties>
</file>